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0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8A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:rsidR="002B2D13" w:rsidRPr="00D60069" w:rsidRDefault="00FD76BE" w:rsidP="00FD76BE">
            <w:pPr>
              <w:pStyle w:val="a8"/>
            </w:pPr>
            <w:r>
              <w:t>Meeting Minutes</w:t>
            </w:r>
            <w:bookmarkStart w:id="0" w:name="_GoBack"/>
            <w:bookmarkEnd w:id="0"/>
          </w:p>
        </w:tc>
        <w:tc>
          <w:tcPr>
            <w:tcW w:w="2574" w:type="dxa"/>
          </w:tcPr>
          <w:p w:rsidR="00D62E01" w:rsidRPr="00D60069" w:rsidRDefault="008A2CD5">
            <w:pPr>
              <w:pStyle w:val="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08.09.2016</w:t>
            </w:r>
          </w:p>
          <w:p w:rsidR="00D62E01" w:rsidRPr="00D60069" w:rsidRDefault="008A2CD5">
            <w:pPr>
              <w:pStyle w:val="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09:20</w:t>
            </w:r>
            <w:r w:rsidR="00CB145E">
              <w:t>-9:40</w:t>
            </w:r>
          </w:p>
          <w:p w:rsidR="002B2D13" w:rsidRPr="00D60069" w:rsidRDefault="008A2CD5" w:rsidP="008A2CD5">
            <w:pPr>
              <w:pStyle w:val="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R1, 3.93</w:t>
            </w:r>
          </w:p>
        </w:tc>
      </w:tr>
    </w:tbl>
    <w:tbl>
      <w:tblPr>
        <w:tblStyle w:val="50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E48F6B2EC3A440169577CB35FACD56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8A2CD5" w:rsidP="008A2CD5">
            <w:pPr>
              <w:spacing w:after="80"/>
            </w:pPr>
            <w:r>
              <w:t>Li Li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8003C3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3531B845476C43AA972864D347A83E6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8A2CD5" w:rsidP="008A2CD5">
            <w:pPr>
              <w:spacing w:after="80"/>
            </w:pPr>
            <w:r>
              <w:t>Kickoff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D1AE78FEBFC847D792869BC9D4A33C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B211AB" w:rsidP="00B211AB">
            <w:pPr>
              <w:spacing w:after="80"/>
            </w:pPr>
            <w:r>
              <w:t>None</w:t>
            </w:r>
          </w:p>
        </w:tc>
        <w:tc>
          <w:tcPr>
            <w:tcW w:w="1779" w:type="dxa"/>
          </w:tcPr>
          <w:p w:rsidR="002B2D13" w:rsidRPr="00D60069" w:rsidRDefault="008003C3" w:rsidP="00D60069">
            <w:pPr>
              <w:pStyle w:val="2"/>
              <w:spacing w:after="80"/>
              <w:outlineLvl w:val="1"/>
            </w:pPr>
            <w:sdt>
              <w:sdtPr>
                <w:id w:val="795647141"/>
                <w:placeholder>
                  <w:docPart w:val="18A4E28D790042908C7E341011DCACA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8A2CD5" w:rsidP="008A2CD5">
            <w:pPr>
              <w:spacing w:after="80"/>
            </w:pPr>
            <w:r>
              <w:t>Jianfei Feng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8003C3" w:rsidP="00D60069">
            <w:pPr>
              <w:pStyle w:val="2"/>
              <w:spacing w:after="80"/>
              <w:outlineLvl w:val="1"/>
            </w:pPr>
            <w:sdt>
              <w:sdtPr>
                <w:id w:val="-1232768380"/>
                <w:placeholder>
                  <w:docPart w:val="3504D50A1E0848548A5B0DC710AE9B6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8A2CD5" w:rsidP="008A2CD5">
            <w:pPr>
              <w:spacing w:after="80"/>
            </w:pPr>
            <w:r>
              <w:t>Jianfei Feng</w:t>
            </w: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8003C3">
            <w:pPr>
              <w:pStyle w:val="2"/>
            </w:pPr>
            <w:sdt>
              <w:sdtPr>
                <w:id w:val="1643469904"/>
                <w:placeholder>
                  <w:docPart w:val="7A3D7AB8DF134BA8A2726964756C9B6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Default="008A2CD5" w:rsidP="008A2CD5">
            <w:r>
              <w:t>Li Li</w:t>
            </w:r>
          </w:p>
          <w:p w:rsidR="008A2CD5" w:rsidRDefault="008A2CD5" w:rsidP="008A2CD5">
            <w:r>
              <w:t>Jiaqi Ni</w:t>
            </w:r>
          </w:p>
          <w:p w:rsidR="008A2CD5" w:rsidRDefault="008A2CD5" w:rsidP="008A2CD5">
            <w:r>
              <w:t>Jianfei Feng</w:t>
            </w:r>
          </w:p>
          <w:p w:rsidR="00116691" w:rsidRDefault="00116691" w:rsidP="008A2CD5">
            <w:r>
              <w:t>Wen Zhang</w:t>
            </w:r>
          </w:p>
          <w:p w:rsidR="008A2CD5" w:rsidRDefault="008A2CD5" w:rsidP="008A2CD5">
            <w:r>
              <w:t>Kalina Petrova</w:t>
            </w:r>
          </w:p>
          <w:p w:rsidR="00DF1772" w:rsidRDefault="00DF1772" w:rsidP="008A2CD5">
            <w:r>
              <w:t>Mengchuan Liu</w:t>
            </w:r>
          </w:p>
          <w:p w:rsidR="00DF1772" w:rsidRPr="00D60069" w:rsidRDefault="00DF1772" w:rsidP="008A2CD5">
            <w:r>
              <w:t>Jiefan Lin</w:t>
            </w:r>
          </w:p>
        </w:tc>
      </w:tr>
    </w:tbl>
    <w:sdt>
      <w:sdtPr>
        <w:id w:val="-2901889"/>
        <w:placeholder>
          <w:docPart w:val="FB5C0C56DD4442F9811386F4A4D6B59A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4889"/>
        <w:gridCol w:w="1324"/>
        <w:gridCol w:w="2310"/>
      </w:tblGrid>
      <w:tr w:rsidR="002B2D13" w:rsidRPr="00D60069" w:rsidTr="009913A3">
        <w:tc>
          <w:tcPr>
            <w:tcW w:w="1701" w:type="dxa"/>
          </w:tcPr>
          <w:bookmarkStart w:id="1" w:name="MinuteTopicSection"/>
          <w:bookmarkStart w:id="2" w:name="MinuteItems"/>
          <w:bookmarkEnd w:id="2"/>
          <w:p w:rsidR="002B2D13" w:rsidRPr="00D60069" w:rsidRDefault="008003C3">
            <w:pPr>
              <w:pStyle w:val="2"/>
            </w:pPr>
            <w:sdt>
              <w:sdtPr>
                <w:id w:val="90904773"/>
                <w:placeholder>
                  <w:docPart w:val="CBF3C2ED73C84E09B899E3AE1C9F58E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889" w:type="dxa"/>
          </w:tcPr>
          <w:p w:rsidR="002B2D13" w:rsidRDefault="009913A3" w:rsidP="008A2CD5">
            <w:r>
              <w:t>Introduction of team members</w:t>
            </w:r>
            <w:r w:rsidR="00CB5DB9">
              <w:t>.</w:t>
            </w:r>
          </w:p>
          <w:p w:rsidR="009913A3" w:rsidRDefault="009913A3" w:rsidP="008A2CD5">
            <w:r>
              <w:t>Introduction of the main concept of the project – making a game called “DouDIiZhu”</w:t>
            </w:r>
            <w:r w:rsidR="00CB5DB9">
              <w:t>.</w:t>
            </w:r>
          </w:p>
          <w:p w:rsidR="009913A3" w:rsidRPr="00D60069" w:rsidRDefault="009913A3" w:rsidP="008A2CD5">
            <w:r>
              <w:t>Introduction of project phases</w:t>
            </w:r>
            <w:r w:rsidR="00CB5DB9">
              <w:t>.</w:t>
            </w:r>
          </w:p>
        </w:tc>
        <w:tc>
          <w:tcPr>
            <w:tcW w:w="1324" w:type="dxa"/>
          </w:tcPr>
          <w:p w:rsidR="002B2D13" w:rsidRPr="00D60069" w:rsidRDefault="008003C3">
            <w:pPr>
              <w:pStyle w:val="2"/>
            </w:pPr>
            <w:sdt>
              <w:sdtPr>
                <w:id w:val="1737199064"/>
                <w:placeholder>
                  <w:docPart w:val="7E76725C17C94D55B248ACA79C6B475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8A2CD5" w:rsidP="008A2CD5">
            <w:r>
              <w:t>Jiaqi Ni, Kalina Petrova, Jianfei Feng</w:t>
            </w:r>
          </w:p>
        </w:tc>
      </w:tr>
    </w:tbl>
    <w:p w:rsidR="002B2D13" w:rsidRDefault="008003C3">
      <w:pPr>
        <w:pStyle w:val="4"/>
      </w:pPr>
      <w:sdt>
        <w:sdtPr>
          <w:id w:val="-391195506"/>
          <w:placeholder>
            <w:docPart w:val="177EA45A93F049B58741913AB120917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584CC9" w:rsidRPr="00584CC9" w:rsidRDefault="00584CC9" w:rsidP="00584CC9">
      <w:pPr>
        <w:rPr>
          <w:rFonts w:eastAsia="黑体" w:hint="eastAsia"/>
          <w:lang w:eastAsia="zh-CN"/>
        </w:rPr>
      </w:pPr>
      <w:r>
        <w:rPr>
          <w:rFonts w:eastAsia="黑体"/>
          <w:lang w:eastAsia="zh-CN"/>
        </w:rPr>
        <w:t>M</w:t>
      </w:r>
      <w:r>
        <w:rPr>
          <w:rFonts w:eastAsia="黑体" w:hint="eastAsia"/>
          <w:lang w:eastAsia="zh-CN"/>
        </w:rPr>
        <w:t xml:space="preserve">ember </w:t>
      </w:r>
      <w:r>
        <w:rPr>
          <w:rFonts w:eastAsia="黑体"/>
          <w:lang w:eastAsia="zh-CN"/>
        </w:rPr>
        <w:t>introduction. (9:20-9:30)</w:t>
      </w:r>
    </w:p>
    <w:p w:rsidR="00F93CD8" w:rsidRDefault="00F93CD8" w:rsidP="00F93CD8">
      <w:pPr>
        <w:rPr>
          <w:rFonts w:eastAsia="黑体"/>
          <w:lang w:eastAsia="zh-CN"/>
        </w:rPr>
      </w:pPr>
      <w:r>
        <w:rPr>
          <w:rFonts w:eastAsia="黑体"/>
          <w:lang w:eastAsia="zh-CN"/>
        </w:rPr>
        <w:t>P</w:t>
      </w:r>
      <w:r>
        <w:rPr>
          <w:rFonts w:eastAsia="黑体" w:hint="eastAsia"/>
          <w:lang w:eastAsia="zh-CN"/>
        </w:rPr>
        <w:t xml:space="preserve">roject </w:t>
      </w:r>
      <w:r>
        <w:rPr>
          <w:rFonts w:eastAsia="黑体"/>
          <w:lang w:eastAsia="zh-CN"/>
        </w:rPr>
        <w:t>phasing.</w:t>
      </w:r>
      <w:r w:rsidR="00584CC9">
        <w:rPr>
          <w:rFonts w:eastAsia="黑体"/>
          <w:lang w:eastAsia="zh-CN"/>
        </w:rPr>
        <w:t xml:space="preserve"> (9:30 – 9:40)</w:t>
      </w:r>
    </w:p>
    <w:p w:rsidR="00651793" w:rsidRDefault="00651793" w:rsidP="00F93CD8">
      <w:pPr>
        <w:rPr>
          <w:rFonts w:eastAsia="黑体"/>
          <w:lang w:eastAsia="zh-CN"/>
        </w:rPr>
      </w:pPr>
      <w:r>
        <w:rPr>
          <w:rFonts w:eastAsia="黑体"/>
          <w:lang w:eastAsia="zh-CN"/>
        </w:rPr>
        <w:t>Project risks</w:t>
      </w:r>
      <w:r w:rsidR="00584CC9">
        <w:rPr>
          <w:rFonts w:eastAsia="黑体"/>
          <w:lang w:eastAsia="zh-CN"/>
        </w:rPr>
        <w:t>. (9:30-9:40)</w:t>
      </w:r>
    </w:p>
    <w:p w:rsidR="00F93CD8" w:rsidRPr="00F93CD8" w:rsidRDefault="00F93CD8" w:rsidP="00F93CD8">
      <w:pPr>
        <w:rPr>
          <w:rFonts w:eastAsia="黑体" w:hint="eastAsia"/>
          <w:lang w:eastAsia="zh-CN"/>
        </w:rPr>
      </w:pPr>
    </w:p>
    <w:p w:rsidR="002B2D13" w:rsidRPr="00D60069" w:rsidRDefault="008003C3">
      <w:pPr>
        <w:pStyle w:val="4"/>
      </w:pPr>
      <w:sdt>
        <w:sdtPr>
          <w:id w:val="1574465788"/>
          <w:placeholder>
            <w:docPart w:val="28EF407C52EC4C76B498D2D9D2F806FF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Default="00F93CD8">
      <w:pPr>
        <w:rPr>
          <w:rFonts w:eastAsia="黑体"/>
          <w:lang w:eastAsia="zh-CN"/>
        </w:rPr>
      </w:pPr>
      <w:r>
        <w:rPr>
          <w:rFonts w:eastAsia="黑体"/>
          <w:lang w:eastAsia="zh-CN"/>
        </w:rPr>
        <w:t>Start thinking</w:t>
      </w:r>
      <w:r>
        <w:rPr>
          <w:rFonts w:eastAsia="黑体"/>
          <w:lang w:eastAsia="zh-CN"/>
        </w:rPr>
        <w:t xml:space="preserve"> about the risk of the project.</w:t>
      </w:r>
    </w:p>
    <w:p w:rsidR="00F93CD8" w:rsidRDefault="00F93CD8">
      <w:pPr>
        <w:rPr>
          <w:rFonts w:eastAsia="黑体"/>
          <w:lang w:eastAsia="zh-CN"/>
        </w:rPr>
      </w:pPr>
      <w:r>
        <w:rPr>
          <w:rFonts w:eastAsia="黑体"/>
          <w:lang w:eastAsia="zh-CN"/>
        </w:rPr>
        <w:t>C</w:t>
      </w:r>
      <w:r>
        <w:rPr>
          <w:rFonts w:eastAsia="黑体" w:hint="eastAsia"/>
          <w:lang w:eastAsia="zh-CN"/>
        </w:rPr>
        <w:t xml:space="preserve">onsideration </w:t>
      </w:r>
      <w:r>
        <w:rPr>
          <w:rFonts w:eastAsia="黑体"/>
          <w:lang w:eastAsia="zh-CN"/>
        </w:rPr>
        <w:t>of the target users.</w:t>
      </w:r>
    </w:p>
    <w:p w:rsidR="00F93CD8" w:rsidRDefault="004E5B61">
      <w:pPr>
        <w:rPr>
          <w:rFonts w:eastAsia="黑体"/>
          <w:lang w:eastAsia="zh-CN"/>
        </w:rPr>
      </w:pPr>
      <w:r>
        <w:rPr>
          <w:rFonts w:eastAsia="黑体"/>
          <w:lang w:eastAsia="zh-CN"/>
        </w:rPr>
        <w:t>Improve the project phasing, change the testing period.</w:t>
      </w:r>
    </w:p>
    <w:p w:rsidR="006A29D5" w:rsidRPr="00F93CD8" w:rsidRDefault="006A29D5">
      <w:pPr>
        <w:rPr>
          <w:rFonts w:eastAsia="黑体" w:hint="eastAsia"/>
          <w:lang w:eastAsia="zh-CN"/>
        </w:rPr>
      </w:pPr>
    </w:p>
    <w:p w:rsidR="002B2D13" w:rsidRPr="00D60069" w:rsidRDefault="002B2D13">
      <w:bookmarkStart w:id="3" w:name="MinuteDiscussion"/>
      <w:bookmarkStart w:id="4" w:name="MinuteActionItems"/>
      <w:bookmarkEnd w:id="1"/>
      <w:bookmarkEnd w:id="3"/>
      <w:bookmarkEnd w:id="4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3C3" w:rsidRDefault="008003C3">
      <w:pPr>
        <w:spacing w:after="0"/>
      </w:pPr>
      <w:r>
        <w:separator/>
      </w:r>
    </w:p>
  </w:endnote>
  <w:endnote w:type="continuationSeparator" w:id="0">
    <w:p w:rsidR="008003C3" w:rsidRDefault="00800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8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3C3" w:rsidRDefault="008003C3">
      <w:pPr>
        <w:spacing w:after="0"/>
      </w:pPr>
      <w:r>
        <w:separator/>
      </w:r>
    </w:p>
  </w:footnote>
  <w:footnote w:type="continuationSeparator" w:id="0">
    <w:p w:rsidR="008003C3" w:rsidRDefault="008003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3NjSztDA0MzNW0lEKTi0uzszPAykwrAUArlot5ywAAAA="/>
  </w:docVars>
  <w:rsids>
    <w:rsidRoot w:val="008A2CD5"/>
    <w:rsid w:val="0000006C"/>
    <w:rsid w:val="00017F10"/>
    <w:rsid w:val="00116691"/>
    <w:rsid w:val="00171889"/>
    <w:rsid w:val="00176F35"/>
    <w:rsid w:val="001E0877"/>
    <w:rsid w:val="002B2D13"/>
    <w:rsid w:val="002C0D7E"/>
    <w:rsid w:val="0034721D"/>
    <w:rsid w:val="003D5BF7"/>
    <w:rsid w:val="003F257D"/>
    <w:rsid w:val="0046333D"/>
    <w:rsid w:val="004E5B61"/>
    <w:rsid w:val="00584CC9"/>
    <w:rsid w:val="005A7328"/>
    <w:rsid w:val="006344A8"/>
    <w:rsid w:val="00651793"/>
    <w:rsid w:val="006A29D5"/>
    <w:rsid w:val="006E570A"/>
    <w:rsid w:val="00734EEC"/>
    <w:rsid w:val="007F04FA"/>
    <w:rsid w:val="008003C3"/>
    <w:rsid w:val="008A2CD5"/>
    <w:rsid w:val="009913A3"/>
    <w:rsid w:val="00AB0D3E"/>
    <w:rsid w:val="00AC5F61"/>
    <w:rsid w:val="00AE6D99"/>
    <w:rsid w:val="00AF4CB4"/>
    <w:rsid w:val="00B211AB"/>
    <w:rsid w:val="00CB145E"/>
    <w:rsid w:val="00CB5DB9"/>
    <w:rsid w:val="00D60069"/>
    <w:rsid w:val="00D62E01"/>
    <w:rsid w:val="00D661EE"/>
    <w:rsid w:val="00DF1772"/>
    <w:rsid w:val="00E048B4"/>
    <w:rsid w:val="00F11F43"/>
    <w:rsid w:val="00F434DD"/>
    <w:rsid w:val="00F51484"/>
    <w:rsid w:val="00F93CD8"/>
    <w:rsid w:val="00FD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3EBF7E6-5130-4BF1-8AB3-2E7845D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2CD5"/>
  </w:style>
  <w:style w:type="paragraph" w:styleId="1">
    <w:name w:val="heading 1"/>
    <w:basedOn w:val="a0"/>
    <w:next w:val="a0"/>
    <w:link w:val="1Char"/>
    <w:uiPriority w:val="9"/>
    <w:qFormat/>
    <w:rsid w:val="008A2C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2C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2C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2C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A2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A2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A2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A2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A2C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Char">
    <w:name w:val="标题 4 Char"/>
    <w:basedOn w:val="a1"/>
    <w:link w:val="4"/>
    <w:uiPriority w:val="9"/>
    <w:rsid w:val="008A2CD5"/>
    <w:rPr>
      <w:rFonts w:asciiTheme="majorHAnsi" w:eastAsiaTheme="majorEastAsia" w:hAnsiTheme="majorHAnsi" w:cstheme="majorBidi"/>
      <w:sz w:val="22"/>
      <w:szCs w:val="22"/>
    </w:rPr>
  </w:style>
  <w:style w:type="paragraph" w:styleId="a">
    <w:name w:val="List Bullet"/>
    <w:basedOn w:val="a0"/>
    <w:uiPriority w:val="10"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pPr>
      <w:spacing w:after="0"/>
    </w:pPr>
  </w:style>
  <w:style w:type="character" w:customStyle="1" w:styleId="Char">
    <w:name w:val="页眉 Char"/>
    <w:basedOn w:val="a1"/>
    <w:link w:val="a6"/>
    <w:uiPriority w:val="99"/>
    <w:rPr>
      <w:rFonts w:asciiTheme="minorHAnsi" w:hAnsiTheme="minorHAnsi"/>
      <w:sz w:val="19"/>
    </w:rPr>
  </w:style>
  <w:style w:type="paragraph" w:styleId="a7">
    <w:name w:val="footer"/>
    <w:basedOn w:val="a0"/>
    <w:link w:val="Char0"/>
    <w:uiPriority w:val="99"/>
    <w:unhideWhenUsed/>
    <w:pPr>
      <w:spacing w:after="0"/>
    </w:pPr>
  </w:style>
  <w:style w:type="character" w:customStyle="1" w:styleId="Char0">
    <w:name w:val="页脚 Char"/>
    <w:basedOn w:val="a1"/>
    <w:link w:val="a7"/>
    <w:uiPriority w:val="99"/>
    <w:rPr>
      <w:rFonts w:asciiTheme="minorHAnsi" w:hAnsiTheme="minorHAnsi"/>
      <w:sz w:val="19"/>
    </w:rPr>
  </w:style>
  <w:style w:type="paragraph" w:styleId="a8">
    <w:name w:val="Title"/>
    <w:basedOn w:val="a0"/>
    <w:next w:val="a0"/>
    <w:link w:val="Char1"/>
    <w:uiPriority w:val="10"/>
    <w:qFormat/>
    <w:rsid w:val="008A2C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Char1">
    <w:name w:val="标题 Char"/>
    <w:basedOn w:val="a1"/>
    <w:link w:val="a8"/>
    <w:uiPriority w:val="10"/>
    <w:rsid w:val="008A2CD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8A2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8A2CD5"/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character" w:customStyle="1" w:styleId="3Char">
    <w:name w:val="标题 3 Char"/>
    <w:basedOn w:val="a1"/>
    <w:link w:val="3"/>
    <w:uiPriority w:val="9"/>
    <w:rsid w:val="008A2CD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5Char">
    <w:name w:val="标题 5 Char"/>
    <w:basedOn w:val="a1"/>
    <w:link w:val="5"/>
    <w:uiPriority w:val="9"/>
    <w:semiHidden/>
    <w:rsid w:val="008A2CD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Char">
    <w:name w:val="标题 6 Char"/>
    <w:basedOn w:val="a1"/>
    <w:link w:val="6"/>
    <w:uiPriority w:val="9"/>
    <w:semiHidden/>
    <w:rsid w:val="008A2CD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Char">
    <w:name w:val="标题 7 Char"/>
    <w:basedOn w:val="a1"/>
    <w:link w:val="7"/>
    <w:uiPriority w:val="9"/>
    <w:semiHidden/>
    <w:rsid w:val="008A2CD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Char">
    <w:name w:val="标题 8 Char"/>
    <w:basedOn w:val="a1"/>
    <w:link w:val="8"/>
    <w:uiPriority w:val="9"/>
    <w:semiHidden/>
    <w:rsid w:val="008A2CD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Char">
    <w:name w:val="标题 9 Char"/>
    <w:basedOn w:val="a1"/>
    <w:link w:val="9"/>
    <w:uiPriority w:val="9"/>
    <w:semiHidden/>
    <w:rsid w:val="008A2CD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0"/>
    <w:next w:val="a0"/>
    <w:uiPriority w:val="35"/>
    <w:semiHidden/>
    <w:unhideWhenUsed/>
    <w:qFormat/>
    <w:rsid w:val="008A2C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Subtitle"/>
    <w:basedOn w:val="a0"/>
    <w:next w:val="a0"/>
    <w:link w:val="Char2"/>
    <w:uiPriority w:val="11"/>
    <w:qFormat/>
    <w:rsid w:val="008A2C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1"/>
    <w:link w:val="aa"/>
    <w:uiPriority w:val="11"/>
    <w:rsid w:val="008A2CD5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1"/>
    <w:uiPriority w:val="22"/>
    <w:qFormat/>
    <w:rsid w:val="008A2CD5"/>
    <w:rPr>
      <w:b/>
      <w:bCs/>
    </w:rPr>
  </w:style>
  <w:style w:type="character" w:styleId="ac">
    <w:name w:val="Emphasis"/>
    <w:basedOn w:val="a1"/>
    <w:uiPriority w:val="20"/>
    <w:qFormat/>
    <w:rsid w:val="008A2CD5"/>
    <w:rPr>
      <w:i/>
      <w:iCs/>
    </w:rPr>
  </w:style>
  <w:style w:type="paragraph" w:styleId="ad">
    <w:name w:val="No Spacing"/>
    <w:uiPriority w:val="1"/>
    <w:qFormat/>
    <w:rsid w:val="008A2CD5"/>
    <w:pPr>
      <w:spacing w:after="0" w:line="240" w:lineRule="auto"/>
    </w:pPr>
  </w:style>
  <w:style w:type="paragraph" w:styleId="ae">
    <w:name w:val="Quote"/>
    <w:basedOn w:val="a0"/>
    <w:next w:val="a0"/>
    <w:link w:val="Char3"/>
    <w:uiPriority w:val="29"/>
    <w:qFormat/>
    <w:rsid w:val="008A2C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3">
    <w:name w:val="引用 Char"/>
    <w:basedOn w:val="a1"/>
    <w:link w:val="ae"/>
    <w:uiPriority w:val="29"/>
    <w:rsid w:val="008A2CD5"/>
    <w:rPr>
      <w:i/>
      <w:iCs/>
      <w:color w:val="404040" w:themeColor="text1" w:themeTint="BF"/>
    </w:rPr>
  </w:style>
  <w:style w:type="paragraph" w:styleId="af">
    <w:name w:val="Intense Quote"/>
    <w:basedOn w:val="a0"/>
    <w:next w:val="a0"/>
    <w:link w:val="Char4"/>
    <w:uiPriority w:val="30"/>
    <w:qFormat/>
    <w:rsid w:val="008A2CD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4">
    <w:name w:val="明显引用 Char"/>
    <w:basedOn w:val="a1"/>
    <w:link w:val="af"/>
    <w:uiPriority w:val="30"/>
    <w:rsid w:val="008A2CD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0">
    <w:name w:val="Subtle Emphasis"/>
    <w:basedOn w:val="a1"/>
    <w:uiPriority w:val="19"/>
    <w:qFormat/>
    <w:rsid w:val="008A2CD5"/>
    <w:rPr>
      <w:i/>
      <w:iCs/>
      <w:color w:val="404040" w:themeColor="text1" w:themeTint="BF"/>
    </w:rPr>
  </w:style>
  <w:style w:type="character" w:styleId="af1">
    <w:name w:val="Intense Emphasis"/>
    <w:basedOn w:val="a1"/>
    <w:uiPriority w:val="21"/>
    <w:qFormat/>
    <w:rsid w:val="008A2CD5"/>
    <w:rPr>
      <w:b/>
      <w:bCs/>
      <w:i/>
      <w:iCs/>
    </w:rPr>
  </w:style>
  <w:style w:type="character" w:styleId="af2">
    <w:name w:val="Subtle Reference"/>
    <w:basedOn w:val="a1"/>
    <w:uiPriority w:val="31"/>
    <w:qFormat/>
    <w:rsid w:val="008A2CD5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1"/>
    <w:uiPriority w:val="32"/>
    <w:qFormat/>
    <w:rsid w:val="008A2CD5"/>
    <w:rPr>
      <w:b/>
      <w:bCs/>
      <w:smallCaps/>
      <w:spacing w:val="5"/>
      <w:u w:val="single"/>
    </w:rPr>
  </w:style>
  <w:style w:type="character" w:styleId="af4">
    <w:name w:val="Book Title"/>
    <w:basedOn w:val="a1"/>
    <w:uiPriority w:val="33"/>
    <w:qFormat/>
    <w:rsid w:val="008A2CD5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8A2CD5"/>
    <w:pPr>
      <w:outlineLvl w:val="9"/>
    </w:pPr>
  </w:style>
  <w:style w:type="table" w:styleId="30">
    <w:name w:val="Plain Table 3"/>
    <w:basedOn w:val="a2"/>
    <w:uiPriority w:val="43"/>
    <w:rsid w:val="008A2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sho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8F6B2EC3A440169577CB35FACD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CB79-F90C-4616-8E45-220F51DC8E25}"/>
      </w:docPartPr>
      <w:docPartBody>
        <w:p w:rsidR="006F7710" w:rsidRDefault="00A155F6">
          <w:pPr>
            <w:pStyle w:val="E48F6B2EC3A440169577CB35FACD56EA"/>
          </w:pPr>
          <w:r w:rsidRPr="00E048B4">
            <w:t>Meeting called by:</w:t>
          </w:r>
        </w:p>
      </w:docPartBody>
    </w:docPart>
    <w:docPart>
      <w:docPartPr>
        <w:name w:val="3531B845476C43AA972864D347A83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4DE1-E10E-4445-8755-19867D136EE1}"/>
      </w:docPartPr>
      <w:docPartBody>
        <w:p w:rsidR="006F7710" w:rsidRDefault="00A155F6">
          <w:pPr>
            <w:pStyle w:val="3531B845476C43AA972864D347A83E6C"/>
          </w:pPr>
          <w:r w:rsidRPr="00E048B4">
            <w:t>Type of meeting:</w:t>
          </w:r>
        </w:p>
      </w:docPartBody>
    </w:docPart>
    <w:docPart>
      <w:docPartPr>
        <w:name w:val="D1AE78FEBFC847D792869BC9D4A3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AC7C-346C-4F3A-90EA-E7D734BDB5AE}"/>
      </w:docPartPr>
      <w:docPartBody>
        <w:p w:rsidR="006F7710" w:rsidRDefault="00A155F6">
          <w:pPr>
            <w:pStyle w:val="D1AE78FEBFC847D792869BC9D4A33CF3"/>
          </w:pPr>
          <w:r w:rsidRPr="00E048B4">
            <w:t>Facilitator:</w:t>
          </w:r>
        </w:p>
      </w:docPartBody>
    </w:docPart>
    <w:docPart>
      <w:docPartPr>
        <w:name w:val="18A4E28D790042908C7E341011DC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68C0-64F3-4EED-8930-F86A9BCF47AD}"/>
      </w:docPartPr>
      <w:docPartBody>
        <w:p w:rsidR="006F7710" w:rsidRDefault="00A155F6">
          <w:pPr>
            <w:pStyle w:val="18A4E28D790042908C7E341011DCACAF"/>
          </w:pPr>
          <w:r w:rsidRPr="00E048B4">
            <w:t>Note taker:</w:t>
          </w:r>
        </w:p>
      </w:docPartBody>
    </w:docPart>
    <w:docPart>
      <w:docPartPr>
        <w:name w:val="3504D50A1E0848548A5B0DC710AE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67CD-8228-40B0-B94A-F5F562E96529}"/>
      </w:docPartPr>
      <w:docPartBody>
        <w:p w:rsidR="006F7710" w:rsidRDefault="00A155F6">
          <w:pPr>
            <w:pStyle w:val="3504D50A1E0848548A5B0DC710AE9B62"/>
          </w:pPr>
          <w:r w:rsidRPr="00E048B4">
            <w:t>Timekeeper:</w:t>
          </w:r>
        </w:p>
      </w:docPartBody>
    </w:docPart>
    <w:docPart>
      <w:docPartPr>
        <w:name w:val="7A3D7AB8DF134BA8A2726964756C9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DAC3-0795-409C-BC9E-A2782C8F6EB0}"/>
      </w:docPartPr>
      <w:docPartBody>
        <w:p w:rsidR="006F7710" w:rsidRDefault="00A155F6">
          <w:pPr>
            <w:pStyle w:val="7A3D7AB8DF134BA8A2726964756C9B67"/>
          </w:pPr>
          <w:r>
            <w:t>Attendees:</w:t>
          </w:r>
        </w:p>
      </w:docPartBody>
    </w:docPart>
    <w:docPart>
      <w:docPartPr>
        <w:name w:val="FB5C0C56DD4442F9811386F4A4D6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08B1C-476D-4BF1-BBE2-4E99B5ADF149}"/>
      </w:docPartPr>
      <w:docPartBody>
        <w:p w:rsidR="006F7710" w:rsidRDefault="00A155F6">
          <w:pPr>
            <w:pStyle w:val="FB5C0C56DD4442F9811386F4A4D6B59A"/>
          </w:pPr>
          <w:r>
            <w:t>Minutes</w:t>
          </w:r>
        </w:p>
      </w:docPartBody>
    </w:docPart>
    <w:docPart>
      <w:docPartPr>
        <w:name w:val="CBF3C2ED73C84E09B899E3AE1C9F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30ED6-C5C5-4A4B-8FA5-19ADD5DB1AEA}"/>
      </w:docPartPr>
      <w:docPartBody>
        <w:p w:rsidR="006F7710" w:rsidRDefault="00A155F6">
          <w:pPr>
            <w:pStyle w:val="CBF3C2ED73C84E09B899E3AE1C9F58E4"/>
          </w:pPr>
          <w:r>
            <w:t>Agenda item:</w:t>
          </w:r>
        </w:p>
      </w:docPartBody>
    </w:docPart>
    <w:docPart>
      <w:docPartPr>
        <w:name w:val="7E76725C17C94D55B248ACA79C6B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52ED-3FA3-491B-B848-6548CE8058B5}"/>
      </w:docPartPr>
      <w:docPartBody>
        <w:p w:rsidR="006F7710" w:rsidRDefault="00A155F6">
          <w:pPr>
            <w:pStyle w:val="7E76725C17C94D55B248ACA79C6B4759"/>
          </w:pPr>
          <w:r>
            <w:t>Presenter:</w:t>
          </w:r>
        </w:p>
      </w:docPartBody>
    </w:docPart>
    <w:docPart>
      <w:docPartPr>
        <w:name w:val="177EA45A93F049B58741913AB120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39F9-7531-418B-853A-22251B77B0EF}"/>
      </w:docPartPr>
      <w:docPartBody>
        <w:p w:rsidR="006F7710" w:rsidRDefault="00A155F6">
          <w:pPr>
            <w:pStyle w:val="177EA45A93F049B58741913AB1209174"/>
          </w:pPr>
          <w:r>
            <w:t>Discussion:</w:t>
          </w:r>
        </w:p>
      </w:docPartBody>
    </w:docPart>
    <w:docPart>
      <w:docPartPr>
        <w:name w:val="28EF407C52EC4C76B498D2D9D2F8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50AB-EEC8-499E-AFD0-8BC2CD54D24E}"/>
      </w:docPartPr>
      <w:docPartBody>
        <w:p w:rsidR="006F7710" w:rsidRDefault="00A155F6">
          <w:pPr>
            <w:pStyle w:val="28EF407C52EC4C76B498D2D9D2F806FF"/>
          </w:pPr>
          <w:r>
            <w:t>Conclusions: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F6"/>
    <w:rsid w:val="0058485F"/>
    <w:rsid w:val="006F7710"/>
    <w:rsid w:val="00A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AEE37070514CE2839F7310C5EB629D">
    <w:name w:val="BEAEE37070514CE2839F7310C5EB629D"/>
  </w:style>
  <w:style w:type="paragraph" w:customStyle="1" w:styleId="4FC0358B410B4ABDA2054DA9446CD40B">
    <w:name w:val="4FC0358B410B4ABDA2054DA9446CD40B"/>
  </w:style>
  <w:style w:type="paragraph" w:customStyle="1" w:styleId="DD6FF9194FDC4314BC12F5DDDA458560">
    <w:name w:val="DD6FF9194FDC4314BC12F5DDDA458560"/>
  </w:style>
  <w:style w:type="paragraph" w:customStyle="1" w:styleId="7227FCDD1D474C8687351031B3FD6D87">
    <w:name w:val="7227FCDD1D474C8687351031B3FD6D87"/>
  </w:style>
  <w:style w:type="paragraph" w:customStyle="1" w:styleId="E48F6B2EC3A440169577CB35FACD56EA">
    <w:name w:val="E48F6B2EC3A440169577CB35FACD56EA"/>
  </w:style>
  <w:style w:type="paragraph" w:customStyle="1" w:styleId="1637BB47374640CDB105F7441370375E">
    <w:name w:val="1637BB47374640CDB105F7441370375E"/>
  </w:style>
  <w:style w:type="paragraph" w:customStyle="1" w:styleId="3531B845476C43AA972864D347A83E6C">
    <w:name w:val="3531B845476C43AA972864D347A83E6C"/>
  </w:style>
  <w:style w:type="paragraph" w:customStyle="1" w:styleId="B3086C2EC5CE4DB6AD4A6EC126E5D9C0">
    <w:name w:val="B3086C2EC5CE4DB6AD4A6EC126E5D9C0"/>
  </w:style>
  <w:style w:type="paragraph" w:customStyle="1" w:styleId="D1AE78FEBFC847D792869BC9D4A33CF3">
    <w:name w:val="D1AE78FEBFC847D792869BC9D4A33CF3"/>
  </w:style>
  <w:style w:type="paragraph" w:customStyle="1" w:styleId="A873768A197341F997752D55EB2FC027">
    <w:name w:val="A873768A197341F997752D55EB2FC027"/>
  </w:style>
  <w:style w:type="paragraph" w:customStyle="1" w:styleId="18A4E28D790042908C7E341011DCACAF">
    <w:name w:val="18A4E28D790042908C7E341011DCACAF"/>
  </w:style>
  <w:style w:type="paragraph" w:customStyle="1" w:styleId="126FB425330F4DF495450FB8CC5F49A7">
    <w:name w:val="126FB425330F4DF495450FB8CC5F49A7"/>
  </w:style>
  <w:style w:type="paragraph" w:customStyle="1" w:styleId="3504D50A1E0848548A5B0DC710AE9B62">
    <w:name w:val="3504D50A1E0848548A5B0DC710AE9B62"/>
  </w:style>
  <w:style w:type="paragraph" w:customStyle="1" w:styleId="ECEB24CC3CE84D16AA3314FB81D5C6D4">
    <w:name w:val="ECEB24CC3CE84D16AA3314FB81D5C6D4"/>
  </w:style>
  <w:style w:type="paragraph" w:customStyle="1" w:styleId="7A3D7AB8DF134BA8A2726964756C9B67">
    <w:name w:val="7A3D7AB8DF134BA8A2726964756C9B67"/>
  </w:style>
  <w:style w:type="paragraph" w:customStyle="1" w:styleId="AFF7847014334DDDA859BA52117EFE2D">
    <w:name w:val="AFF7847014334DDDA859BA52117EFE2D"/>
  </w:style>
  <w:style w:type="paragraph" w:customStyle="1" w:styleId="A1F5B65CAB4A4390B0EBA06D23520221">
    <w:name w:val="A1F5B65CAB4A4390B0EBA06D23520221"/>
  </w:style>
  <w:style w:type="paragraph" w:customStyle="1" w:styleId="C9EDB59093564C5B85F9D45CDC2E1CE5">
    <w:name w:val="C9EDB59093564C5B85F9D45CDC2E1CE5"/>
  </w:style>
  <w:style w:type="paragraph" w:customStyle="1" w:styleId="E43F131A55CB46FEA7087FEB691B1AEE">
    <w:name w:val="E43F131A55CB46FEA7087FEB691B1AEE"/>
  </w:style>
  <w:style w:type="paragraph" w:customStyle="1" w:styleId="82916AD386DC483FA8D5FA7EE37038BC">
    <w:name w:val="82916AD386DC483FA8D5FA7EE37038BC"/>
  </w:style>
  <w:style w:type="paragraph" w:customStyle="1" w:styleId="FB5C0C56DD4442F9811386F4A4D6B59A">
    <w:name w:val="FB5C0C56DD4442F9811386F4A4D6B59A"/>
  </w:style>
  <w:style w:type="paragraph" w:customStyle="1" w:styleId="CBF3C2ED73C84E09B899E3AE1C9F58E4">
    <w:name w:val="CBF3C2ED73C84E09B899E3AE1C9F58E4"/>
  </w:style>
  <w:style w:type="paragraph" w:customStyle="1" w:styleId="37E59A30715E4CA6AEF2A9404165899C">
    <w:name w:val="37E59A30715E4CA6AEF2A9404165899C"/>
  </w:style>
  <w:style w:type="paragraph" w:customStyle="1" w:styleId="7E76725C17C94D55B248ACA79C6B4759">
    <w:name w:val="7E76725C17C94D55B248ACA79C6B4759"/>
  </w:style>
  <w:style w:type="paragraph" w:customStyle="1" w:styleId="4D2EB3D41FCB4BE08F3F2222A6649DBD">
    <w:name w:val="4D2EB3D41FCB4BE08F3F2222A6649DBD"/>
  </w:style>
  <w:style w:type="paragraph" w:customStyle="1" w:styleId="177EA45A93F049B58741913AB1209174">
    <w:name w:val="177EA45A93F049B58741913AB1209174"/>
  </w:style>
  <w:style w:type="paragraph" w:customStyle="1" w:styleId="062EFC6F12444CC4A73E82265BF89ACA">
    <w:name w:val="062EFC6F12444CC4A73E82265BF89ACA"/>
  </w:style>
  <w:style w:type="paragraph" w:customStyle="1" w:styleId="28EF407C52EC4C76B498D2D9D2F806FF">
    <w:name w:val="28EF407C52EC4C76B498D2D9D2F806FF"/>
  </w:style>
  <w:style w:type="paragraph" w:customStyle="1" w:styleId="86FBB879771C4160893CBA3FA4077596">
    <w:name w:val="86FBB879771C4160893CBA3FA4077596"/>
  </w:style>
  <w:style w:type="paragraph" w:customStyle="1" w:styleId="74895E319BA547CC817A47196B6CE6EE">
    <w:name w:val="74895E319BA547CC817A47196B6CE6EE"/>
  </w:style>
  <w:style w:type="paragraph" w:customStyle="1" w:styleId="839901F648B543EBACFB6E5D9008B9FF">
    <w:name w:val="839901F648B543EBACFB6E5D9008B9FF"/>
  </w:style>
  <w:style w:type="paragraph" w:customStyle="1" w:styleId="08C73C1E13D64BEAB397BA3ED1E568C0">
    <w:name w:val="08C73C1E13D64BEAB397BA3ED1E568C0"/>
  </w:style>
  <w:style w:type="paragraph" w:customStyle="1" w:styleId="4F2D07F1B8754548ACE622F5555982D4">
    <w:name w:val="4F2D07F1B8754548ACE622F5555982D4"/>
  </w:style>
  <w:style w:type="paragraph" w:customStyle="1" w:styleId="0391686FED49410D87E62C926869F7F6">
    <w:name w:val="0391686FED49410D87E62C926869F7F6"/>
  </w:style>
  <w:style w:type="paragraph" w:customStyle="1" w:styleId="6FF0DB2364E24D8289B8957642D2A27A">
    <w:name w:val="6FF0DB2364E24D8289B8957642D2A27A"/>
  </w:style>
  <w:style w:type="paragraph" w:customStyle="1" w:styleId="8D1C4528611B49379E02A95B824A1F80">
    <w:name w:val="8D1C4528611B49379E02A95B824A1F80"/>
  </w:style>
  <w:style w:type="paragraph" w:customStyle="1" w:styleId="EFA6B2D316CE4F7D89DAE7B21EBC396F">
    <w:name w:val="EFA6B2D316CE4F7D89DAE7B21EBC396F"/>
  </w:style>
  <w:style w:type="paragraph" w:customStyle="1" w:styleId="26613339B65E4017829B89311665D411">
    <w:name w:val="26613339B65E4017829B89311665D411"/>
  </w:style>
  <w:style w:type="paragraph" w:customStyle="1" w:styleId="0929B0BB69214FD58B71C419D6EFF8F3">
    <w:name w:val="0929B0BB69214FD58B71C419D6EFF8F3"/>
  </w:style>
  <w:style w:type="paragraph" w:customStyle="1" w:styleId="88CB6BBE04B34B8C801B73FEA88BFA97">
    <w:name w:val="88CB6BBE04B34B8C801B73FEA88BFA97"/>
  </w:style>
  <w:style w:type="paragraph" w:customStyle="1" w:styleId="7205AC4CFFC24D0BAB9A18926CC993B9">
    <w:name w:val="7205AC4CFFC24D0BAB9A18926CC993B9"/>
  </w:style>
  <w:style w:type="paragraph" w:customStyle="1" w:styleId="7E2763F445F04363B8515C855398A562">
    <w:name w:val="7E2763F445F04363B8515C855398A562"/>
  </w:style>
  <w:style w:type="paragraph" w:customStyle="1" w:styleId="57D0FAD5EF494B38B3F8071B9CE630B6">
    <w:name w:val="57D0FAD5EF494B38B3F8071B9CE630B6"/>
  </w:style>
  <w:style w:type="paragraph" w:customStyle="1" w:styleId="1B93CFA7FF4F42DD8C0C0179CE7A80EA">
    <w:name w:val="1B93CFA7FF4F42DD8C0C0179CE7A80EA"/>
  </w:style>
  <w:style w:type="paragraph" w:customStyle="1" w:styleId="A2B21E93C6C64F1BA9152495015AEB7C">
    <w:name w:val="A2B21E93C6C64F1BA9152495015AEB7C"/>
  </w:style>
  <w:style w:type="paragraph" w:customStyle="1" w:styleId="BD13EA115A284327A4FECFB5657CDE23">
    <w:name w:val="BD13EA115A284327A4FECFB5657CDE23"/>
  </w:style>
  <w:style w:type="paragraph" w:customStyle="1" w:styleId="7DFF78D2EFCD4793A930359A69F07664">
    <w:name w:val="7DFF78D2EFCD4793A930359A69F07664"/>
  </w:style>
  <w:style w:type="paragraph" w:customStyle="1" w:styleId="37FAD925F63F428E94D63D429DC2B656">
    <w:name w:val="37FAD925F63F428E94D63D429DC2B656"/>
  </w:style>
  <w:style w:type="paragraph" w:customStyle="1" w:styleId="11EF830047564B1EAFA0E05A4B61FA29">
    <w:name w:val="11EF830047564B1EAFA0E05A4B61FA29"/>
  </w:style>
  <w:style w:type="paragraph" w:customStyle="1" w:styleId="A927F326C9CF47069A4A11998640150B">
    <w:name w:val="A927F326C9CF47069A4A11998640150B"/>
  </w:style>
  <w:style w:type="paragraph" w:customStyle="1" w:styleId="AF89945078D1402A98B95DFFDBBF977D">
    <w:name w:val="AF89945078D1402A98B95DFFDBBF977D"/>
  </w:style>
  <w:style w:type="paragraph" w:customStyle="1" w:styleId="77B4E1DCB6CB45EA832E39925C16A4A8">
    <w:name w:val="77B4E1DCB6CB45EA832E39925C16A4A8"/>
  </w:style>
  <w:style w:type="paragraph" w:customStyle="1" w:styleId="2ECF3706C867452199060DA4C169C6F9">
    <w:name w:val="2ECF3706C867452199060DA4C169C6F9"/>
  </w:style>
  <w:style w:type="paragraph" w:customStyle="1" w:styleId="D01130187F934DE992A00DD7C83507C9">
    <w:name w:val="D01130187F934DE992A00DD7C83507C9"/>
  </w:style>
  <w:style w:type="paragraph" w:customStyle="1" w:styleId="D15FE4681EB34B24A8CA8F17CB02F09F">
    <w:name w:val="D15FE4681EB34B24A8CA8F17CB02F09F"/>
  </w:style>
  <w:style w:type="paragraph" w:customStyle="1" w:styleId="3A42B0FF612848E6A4C3E46B52B47D1B">
    <w:name w:val="3A42B0FF612848E6A4C3E46B52B47D1B"/>
  </w:style>
  <w:style w:type="paragraph" w:customStyle="1" w:styleId="B63C4DE7FFB34D48B786E43808B6AA7C">
    <w:name w:val="B63C4DE7FFB34D48B786E43808B6AA7C"/>
  </w:style>
  <w:style w:type="paragraph" w:customStyle="1" w:styleId="104AC27FB8F54EC7863B880D26012CAB">
    <w:name w:val="104AC27FB8F54EC7863B880D26012CAB"/>
  </w:style>
  <w:style w:type="paragraph" w:customStyle="1" w:styleId="A63F323EB98C49F9B16FD13526BBB414">
    <w:name w:val="A63F323EB98C49F9B16FD13526BBB414"/>
  </w:style>
  <w:style w:type="paragraph" w:customStyle="1" w:styleId="335F0B9257CB4462881B73BCDE523982">
    <w:name w:val="335F0B9257CB4462881B73BCDE523982"/>
  </w:style>
  <w:style w:type="paragraph" w:customStyle="1" w:styleId="CB5A0A69584A40899B933C730367C521">
    <w:name w:val="CB5A0A69584A40899B933C730367C521"/>
  </w:style>
  <w:style w:type="paragraph" w:customStyle="1" w:styleId="8D93FC34D0094C6691625E9450832F16">
    <w:name w:val="8D93FC34D0094C6691625E9450832F16"/>
  </w:style>
  <w:style w:type="paragraph" w:customStyle="1" w:styleId="0655084A9BF54B7FAB856A2F5D95E2AD">
    <w:name w:val="0655084A9BF54B7FAB856A2F5D95E2AD"/>
  </w:style>
  <w:style w:type="paragraph" w:customStyle="1" w:styleId="6227F0AA44694AD99276D08058BA0DA5">
    <w:name w:val="6227F0AA44694AD99276D08058BA0DA5"/>
  </w:style>
  <w:style w:type="paragraph" w:customStyle="1" w:styleId="B82CB12298A2487988E59A3E89F80153">
    <w:name w:val="B82CB12298A2487988E59A3E89F80153"/>
  </w:style>
  <w:style w:type="paragraph" w:customStyle="1" w:styleId="CF1484DBDD254DBBBCB00968F65A9E69">
    <w:name w:val="CF1484DBDD254DBBBCB00968F65A9E69"/>
  </w:style>
  <w:style w:type="paragraph" w:customStyle="1" w:styleId="DC7B025E85734DC39B6C64823DD1F38B">
    <w:name w:val="DC7B025E85734DC39B6C64823DD1F38B"/>
  </w:style>
  <w:style w:type="paragraph" w:customStyle="1" w:styleId="A3E5419B35E24DB294F71FD95E546AB0">
    <w:name w:val="A3E5419B35E24DB294F71FD95E546AB0"/>
  </w:style>
  <w:style w:type="paragraph" w:customStyle="1" w:styleId="5366F421A82B4B7A8DB7066C86B21F7D">
    <w:name w:val="5366F421A82B4B7A8DB7066C86B21F7D"/>
  </w:style>
  <w:style w:type="paragraph" w:customStyle="1" w:styleId="A44F4E85E04B4F168557DB915E99D518">
    <w:name w:val="A44F4E85E04B4F168557DB915E99D518"/>
  </w:style>
  <w:style w:type="paragraph" w:customStyle="1" w:styleId="6A66591685EB46DA8ED112F464983C58">
    <w:name w:val="6A66591685EB46DA8ED112F464983C58"/>
  </w:style>
  <w:style w:type="paragraph" w:customStyle="1" w:styleId="6E306C8F3BE448BC846F64C7D067BCEB">
    <w:name w:val="6E306C8F3BE448BC846F64C7D067BCEB"/>
  </w:style>
  <w:style w:type="paragraph" w:customStyle="1" w:styleId="B3068E4B79044DC19C0B89DF5587F419">
    <w:name w:val="B3068E4B79044DC19C0B89DF5587F419"/>
  </w:style>
  <w:style w:type="paragraph" w:customStyle="1" w:styleId="04D914B0DFD040E498A06176AB356C16">
    <w:name w:val="04D914B0DFD040E498A06176AB356C16"/>
  </w:style>
  <w:style w:type="paragraph" w:customStyle="1" w:styleId="772C26DE02C0477CADA73E6AE081C77D">
    <w:name w:val="772C26DE02C0477CADA73E6AE081C77D"/>
  </w:style>
  <w:style w:type="paragraph" w:customStyle="1" w:styleId="B6FC2BE773D24FD886EE736A9E718366">
    <w:name w:val="B6FC2BE773D24FD886EE736A9E718366"/>
  </w:style>
  <w:style w:type="paragraph" w:customStyle="1" w:styleId="079E706AA38D4BA9A13BD5CC558DF7B7">
    <w:name w:val="079E706AA38D4BA9A13BD5CC558DF7B7"/>
  </w:style>
  <w:style w:type="paragraph" w:customStyle="1" w:styleId="39916EB2C39749A1A62633205A472630">
    <w:name w:val="39916EB2C39749A1A62633205A472630"/>
  </w:style>
  <w:style w:type="paragraph" w:customStyle="1" w:styleId="BFB0A0BE3FD944759A1076AF14FB25ED">
    <w:name w:val="BFB0A0BE3FD944759A1076AF14FB25ED"/>
  </w:style>
  <w:style w:type="paragraph" w:customStyle="1" w:styleId="CE535E19858A4806B2823ADC04E9F030">
    <w:name w:val="CE535E19858A4806B2823ADC04E9F030"/>
  </w:style>
  <w:style w:type="paragraph" w:customStyle="1" w:styleId="71F711BB218E46858B32225B4268F226">
    <w:name w:val="71F711BB218E46858B32225B4268F226"/>
  </w:style>
  <w:style w:type="paragraph" w:customStyle="1" w:styleId="AC5EEACFC7FC4AF1BF5F27AE95E903AB">
    <w:name w:val="AC5EEACFC7FC4AF1BF5F27AE95E903AB"/>
  </w:style>
  <w:style w:type="paragraph" w:customStyle="1" w:styleId="104CBDD65BF549EA99910163597E4BC6">
    <w:name w:val="104CBDD65BF549EA99910163597E4BC6"/>
  </w:style>
  <w:style w:type="paragraph" w:customStyle="1" w:styleId="BA100804A4404F97A547C68E700359AB">
    <w:name w:val="BA100804A4404F97A547C68E700359AB"/>
  </w:style>
  <w:style w:type="paragraph" w:customStyle="1" w:styleId="9CA0F16524BB476AA6C899E160398ED5">
    <w:name w:val="9CA0F16524BB476AA6C899E160398ED5"/>
  </w:style>
  <w:style w:type="paragraph" w:customStyle="1" w:styleId="CED38198AB014C1D862762D2BCE2D1EA">
    <w:name w:val="CED38198AB014C1D862762D2BCE2D1EA"/>
  </w:style>
  <w:style w:type="paragraph" w:customStyle="1" w:styleId="6F72D2FB56084330A2C7179AC7EF61A1">
    <w:name w:val="6F72D2FB56084330A2C7179AC7EF61A1"/>
  </w:style>
  <w:style w:type="paragraph" w:customStyle="1" w:styleId="BA80176AD78B43959B1BAADFE8739883">
    <w:name w:val="BA80176AD78B43959B1BAADFE8739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</dc:creator>
  <cp:keywords/>
  <dc:description/>
  <cp:lastModifiedBy>倪佳琪</cp:lastModifiedBy>
  <cp:revision>33</cp:revision>
  <dcterms:created xsi:type="dcterms:W3CDTF">2016-09-08T08:00:00Z</dcterms:created>
  <dcterms:modified xsi:type="dcterms:W3CDTF">2016-09-08T08:23:00Z</dcterms:modified>
  <cp:version/>
</cp:coreProperties>
</file>