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676CAF07" w14:textId="77777777" w:rsidTr="008A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6B808321" w14:textId="77777777" w:rsidR="002B2D13" w:rsidRPr="00D60069" w:rsidRDefault="00FD76BE" w:rsidP="00FD76BE">
            <w:pPr>
              <w:pStyle w:val="Title"/>
            </w:pPr>
            <w:r>
              <w:t>Meeting Minutes</w:t>
            </w:r>
          </w:p>
        </w:tc>
        <w:tc>
          <w:tcPr>
            <w:tcW w:w="2574" w:type="dxa"/>
          </w:tcPr>
          <w:p w14:paraId="3C336AB2" w14:textId="61FFD51A" w:rsidR="00D62E01" w:rsidRPr="00D60069" w:rsidRDefault="00392FB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25.11</w:t>
            </w:r>
            <w:r w:rsidR="008A2CD5">
              <w:t>.2016</w:t>
            </w:r>
          </w:p>
          <w:p w14:paraId="1B91031C" w14:textId="75A8EE25" w:rsidR="00D62E01" w:rsidRPr="00D60069" w:rsidRDefault="00392FB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  <w:r w:rsidR="00AF5FB0">
              <w:t>0-17.3</w:t>
            </w:r>
            <w:r w:rsidR="00AF0442">
              <w:t>0</w:t>
            </w:r>
          </w:p>
          <w:p w14:paraId="253117D9" w14:textId="061C29A6" w:rsidR="002B2D13" w:rsidRPr="00D60069" w:rsidRDefault="008A2CD5" w:rsidP="00401F83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R1,</w:t>
            </w:r>
            <w:r w:rsidR="00392FB3">
              <w:t xml:space="preserve"> 2.43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B8D0C87" w14:textId="77777777" w:rsidTr="00E048B4">
        <w:sdt>
          <w:sdtPr>
            <w:id w:val="834805806"/>
            <w:placeholder>
              <w:docPart w:val="E48F6B2EC3A440169577CB35FACD56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4F839F85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78B9473" w14:textId="77777777" w:rsidR="002B2D13" w:rsidRPr="00D60069" w:rsidRDefault="008A2CD5" w:rsidP="008A2CD5">
            <w:pPr>
              <w:spacing w:after="80"/>
            </w:pPr>
            <w:r>
              <w:t>Li Li</w:t>
            </w:r>
          </w:p>
        </w:tc>
        <w:tc>
          <w:tcPr>
            <w:tcW w:w="1779" w:type="dxa"/>
            <w:tcMar>
              <w:top w:w="144" w:type="dxa"/>
            </w:tcMar>
          </w:tcPr>
          <w:p w14:paraId="10CABF2B" w14:textId="77777777" w:rsidR="002B2D13" w:rsidRPr="00D60069" w:rsidRDefault="001F149A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3531B845476C43AA972864D347A83E6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D14A1B9" w14:textId="7D7D1E55" w:rsidR="002B2D13" w:rsidRPr="00D60069" w:rsidRDefault="00392FB3" w:rsidP="008A2CD5">
            <w:pPr>
              <w:spacing w:after="80"/>
            </w:pPr>
            <w:r>
              <w:rPr>
                <w:rFonts w:ascii="黑体" w:eastAsia="黑体" w:hAnsi="黑体"/>
                <w:lang w:eastAsia="zh-CN"/>
              </w:rPr>
              <w:t>D</w:t>
            </w:r>
            <w:r>
              <w:rPr>
                <w:rFonts w:ascii="黑体" w:eastAsia="黑体" w:hAnsi="黑体" w:hint="eastAsia"/>
                <w:lang w:eastAsia="zh-CN"/>
              </w:rPr>
              <w:t>e</w:t>
            </w:r>
            <w:r>
              <w:rPr>
                <w:rFonts w:ascii="黑体" w:eastAsia="黑体" w:hAnsi="黑体"/>
                <w:lang w:eastAsia="zh-CN"/>
              </w:rPr>
              <w:t xml:space="preserve">sign document </w:t>
            </w:r>
            <w:r w:rsidR="00AE1F9A">
              <w:t>discussion</w:t>
            </w:r>
          </w:p>
        </w:tc>
      </w:tr>
      <w:tr w:rsidR="002B2D13" w:rsidRPr="00D60069" w14:paraId="701E5782" w14:textId="77777777" w:rsidTr="00E048B4">
        <w:sdt>
          <w:sdtPr>
            <w:id w:val="-906145096"/>
            <w:placeholder>
              <w:docPart w:val="D1AE78FEBFC847D792869BC9D4A33C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5D26541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2759170" w14:textId="5B18119C" w:rsidR="002B2D13" w:rsidRPr="00D60069" w:rsidRDefault="00392FB3" w:rsidP="00B211AB">
            <w:pPr>
              <w:spacing w:after="80"/>
            </w:pPr>
            <w:r>
              <w:t>Mengchuan Liu</w:t>
            </w:r>
          </w:p>
        </w:tc>
        <w:tc>
          <w:tcPr>
            <w:tcW w:w="1779" w:type="dxa"/>
          </w:tcPr>
          <w:p w14:paraId="1359324F" w14:textId="77777777" w:rsidR="002B2D13" w:rsidRPr="00D60069" w:rsidRDefault="001F149A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18A4E28D790042908C7E341011DCACA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FEBB226" w14:textId="35BC3248" w:rsidR="002B2D13" w:rsidRPr="00D60069" w:rsidRDefault="00392FB3" w:rsidP="008A2CD5">
            <w:pPr>
              <w:spacing w:after="80"/>
            </w:pPr>
            <w:r>
              <w:t>Mengchuan Liu</w:t>
            </w:r>
          </w:p>
        </w:tc>
      </w:tr>
      <w:tr w:rsidR="002B2D13" w:rsidRPr="00D60069" w14:paraId="0F058CE1" w14:textId="77777777" w:rsidTr="00E048B4">
        <w:tc>
          <w:tcPr>
            <w:tcW w:w="1946" w:type="dxa"/>
          </w:tcPr>
          <w:p w14:paraId="57101228" w14:textId="77777777" w:rsidR="002B2D13" w:rsidRPr="00D60069" w:rsidRDefault="001F149A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3504D50A1E0848548A5B0DC710AE9B6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E957328" w14:textId="42DA0227" w:rsidR="002B2D13" w:rsidRPr="00D60069" w:rsidRDefault="00392FB3" w:rsidP="008A2CD5">
            <w:pPr>
              <w:spacing w:after="80"/>
            </w:pPr>
            <w:r>
              <w:t>Mengchuan Liu</w:t>
            </w:r>
          </w:p>
        </w:tc>
        <w:tc>
          <w:tcPr>
            <w:tcW w:w="1779" w:type="dxa"/>
          </w:tcPr>
          <w:p w14:paraId="666F8B36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03C93F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1B746BD" w14:textId="77777777" w:rsidTr="00E048B4">
        <w:tc>
          <w:tcPr>
            <w:tcW w:w="1980" w:type="dxa"/>
            <w:tcMar>
              <w:top w:w="144" w:type="dxa"/>
            </w:tcMar>
          </w:tcPr>
          <w:p w14:paraId="62FA49E9" w14:textId="77777777" w:rsidR="002B2D13" w:rsidRPr="00D60069" w:rsidRDefault="001F149A">
            <w:pPr>
              <w:pStyle w:val="Heading2"/>
            </w:pPr>
            <w:sdt>
              <w:sdtPr>
                <w:id w:val="1643469904"/>
                <w:placeholder>
                  <w:docPart w:val="7A3D7AB8DF134BA8A2726964756C9B6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F255FF" w14:textId="77777777" w:rsidR="002B2D13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Li Li</w:t>
            </w:r>
          </w:p>
          <w:p w14:paraId="09D9F620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Jiaqi Ni</w:t>
            </w:r>
          </w:p>
          <w:p w14:paraId="09C3DEFA" w14:textId="77777777" w:rsidR="008A2CD5" w:rsidRPr="00240BF6" w:rsidRDefault="008A2CD5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Jianfei Feng</w:t>
            </w:r>
          </w:p>
          <w:p w14:paraId="3A4DDCE2" w14:textId="77777777" w:rsidR="00116691" w:rsidRPr="00240BF6" w:rsidRDefault="00116691" w:rsidP="008A2CD5">
            <w:pPr>
              <w:rPr>
                <w:lang w:val="nl-NL"/>
              </w:rPr>
            </w:pPr>
            <w:r w:rsidRPr="00240BF6">
              <w:rPr>
                <w:lang w:val="nl-NL"/>
              </w:rPr>
              <w:t>Wen Zhang</w:t>
            </w:r>
          </w:p>
          <w:p w14:paraId="581FAF8E" w14:textId="77777777" w:rsidR="008A2CD5" w:rsidRDefault="008A2CD5" w:rsidP="008A2CD5">
            <w:r>
              <w:t>Kalina Petrova</w:t>
            </w:r>
          </w:p>
          <w:p w14:paraId="529EB22D" w14:textId="77777777" w:rsidR="00DF1772" w:rsidRDefault="00DF1772" w:rsidP="008A2CD5">
            <w:r>
              <w:t>Mengchuan Liu</w:t>
            </w:r>
          </w:p>
          <w:p w14:paraId="2D264F27" w14:textId="77777777" w:rsidR="00DF1772" w:rsidRPr="00D60069" w:rsidRDefault="00DF1772" w:rsidP="008A2CD5">
            <w:r>
              <w:t>Jiefan Lin</w:t>
            </w:r>
          </w:p>
        </w:tc>
      </w:tr>
    </w:tbl>
    <w:sdt>
      <w:sdtPr>
        <w:id w:val="-2901889"/>
        <w:placeholder>
          <w:docPart w:val="FB5C0C56DD4442F9811386F4A4D6B59A"/>
        </w:placeholder>
        <w:temporary/>
        <w:showingPlcHdr/>
        <w15:appearance w15:val="hidden"/>
      </w:sdtPr>
      <w:sdtEndPr/>
      <w:sdtContent>
        <w:p w14:paraId="5F2183A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701"/>
        <w:gridCol w:w="4889"/>
        <w:gridCol w:w="1324"/>
        <w:gridCol w:w="2310"/>
      </w:tblGrid>
      <w:tr w:rsidR="002B2D13" w:rsidRPr="00D60069" w14:paraId="3AA1907A" w14:textId="77777777" w:rsidTr="009913A3">
        <w:tc>
          <w:tcPr>
            <w:tcW w:w="1701" w:type="dxa"/>
          </w:tcPr>
          <w:bookmarkStart w:id="0" w:name="MinuteItems"/>
          <w:bookmarkStart w:id="1" w:name="MinuteTopicSection"/>
          <w:bookmarkEnd w:id="0"/>
          <w:p w14:paraId="23C4399E" w14:textId="77777777" w:rsidR="002B2D13" w:rsidRPr="00D60069" w:rsidRDefault="001F149A">
            <w:pPr>
              <w:pStyle w:val="Heading2"/>
            </w:pPr>
            <w:sdt>
              <w:sdtPr>
                <w:id w:val="90904773"/>
                <w:placeholder>
                  <w:docPart w:val="CBF3C2ED73C84E09B899E3AE1C9F58E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889" w:type="dxa"/>
          </w:tcPr>
          <w:p w14:paraId="39E332B9" w14:textId="77777777" w:rsidR="00CD4885" w:rsidRDefault="00CD4885" w:rsidP="008A2CD5">
            <w:pPr>
              <w:rPr>
                <w:lang w:eastAsia="zh-CN"/>
              </w:rPr>
            </w:pPr>
          </w:p>
          <w:p w14:paraId="5C1DB241" w14:textId="689454C7" w:rsidR="002B2D13" w:rsidRDefault="00CD4885" w:rsidP="008A2CD5">
            <w:pPr>
              <w:rPr>
                <w:lang w:eastAsia="zh-CN"/>
              </w:rPr>
            </w:pPr>
            <w:r>
              <w:rPr>
                <w:lang w:eastAsia="zh-CN"/>
              </w:rPr>
              <w:t>Presentation</w:t>
            </w:r>
            <w:r w:rsidR="00AE1F9A">
              <w:rPr>
                <w:lang w:eastAsia="zh-CN"/>
              </w:rPr>
              <w:t xml:space="preserve"> of the </w:t>
            </w:r>
            <w:r w:rsidR="002A7554">
              <w:rPr>
                <w:lang w:eastAsia="zh-CN"/>
              </w:rPr>
              <w:t>design document</w:t>
            </w:r>
          </w:p>
          <w:p w14:paraId="7A4C59A7" w14:textId="77777777" w:rsidR="009913A3" w:rsidRPr="00D60069" w:rsidRDefault="009913A3" w:rsidP="00CD4885"/>
        </w:tc>
        <w:tc>
          <w:tcPr>
            <w:tcW w:w="1324" w:type="dxa"/>
          </w:tcPr>
          <w:p w14:paraId="5E18470A" w14:textId="77777777" w:rsidR="002B2D13" w:rsidRPr="00D60069" w:rsidRDefault="001F149A">
            <w:pPr>
              <w:pStyle w:val="Heading2"/>
            </w:pPr>
            <w:sdt>
              <w:sdtPr>
                <w:id w:val="1737199064"/>
                <w:placeholder>
                  <w:docPart w:val="7E76725C17C94D55B248ACA79C6B475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8B5343B" w14:textId="7886922A" w:rsidR="00B67638" w:rsidRPr="00D60069" w:rsidRDefault="00392FB3" w:rsidP="008A2CD5">
            <w:r>
              <w:t>Kalina Petrova</w:t>
            </w:r>
          </w:p>
        </w:tc>
      </w:tr>
    </w:tbl>
    <w:p w14:paraId="63307860" w14:textId="77777777" w:rsidR="002B2D13" w:rsidRDefault="001F149A" w:rsidP="00CD4885">
      <w:pPr>
        <w:pStyle w:val="Heading4"/>
        <w:tabs>
          <w:tab w:val="left" w:pos="3123"/>
        </w:tabs>
        <w:rPr>
          <w:lang w:eastAsia="zh-CN"/>
        </w:rPr>
      </w:pPr>
      <w:sdt>
        <w:sdtPr>
          <w:id w:val="-391195506"/>
          <w:placeholder>
            <w:docPart w:val="177EA45A93F049B58741913AB1209174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  <w:r w:rsidR="00CD4885">
        <w:t xml:space="preserve"> </w:t>
      </w:r>
    </w:p>
    <w:p w14:paraId="7F019FC2" w14:textId="08CC603B" w:rsidR="00F93CD8" w:rsidRDefault="008357EC" w:rsidP="00241548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ab/>
      </w:r>
      <w:r w:rsidR="00392FB3">
        <w:t>Classes</w:t>
      </w:r>
    </w:p>
    <w:p w14:paraId="1F5BFE87" w14:textId="5E4A6FA5" w:rsidR="00392FB3" w:rsidRDefault="00392FB3" w:rsidP="00241548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Sequence diagrams</w:t>
      </w:r>
    </w:p>
    <w:p w14:paraId="68A9EB93" w14:textId="340C7395" w:rsidR="002A7554" w:rsidRDefault="002A7554" w:rsidP="00241548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UI</w:t>
      </w:r>
    </w:p>
    <w:p w14:paraId="5CBADC04" w14:textId="45671938" w:rsidR="002A7554" w:rsidRDefault="002A7554" w:rsidP="00241548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 xml:space="preserve">Group </w:t>
      </w:r>
      <w:r w:rsidR="001962E9">
        <w:t>evaluation</w:t>
      </w:r>
    </w:p>
    <w:p w14:paraId="1F3F50DD" w14:textId="4071EE75" w:rsidR="00CD4F1D" w:rsidRPr="003141D6" w:rsidRDefault="00CD4F1D" w:rsidP="00241548">
      <w:pPr>
        <w:pStyle w:val="ListParagraph"/>
        <w:numPr>
          <w:ilvl w:val="0"/>
          <w:numId w:val="7"/>
        </w:numPr>
        <w:spacing w:line="360" w:lineRule="auto"/>
        <w:ind w:left="2154" w:hanging="357"/>
      </w:pPr>
      <w:r>
        <w:t>Advises for other groups</w:t>
      </w:r>
    </w:p>
    <w:p w14:paraId="7C5ACCC2" w14:textId="77777777" w:rsidR="002B2D13" w:rsidRPr="00D60069" w:rsidRDefault="001F149A">
      <w:pPr>
        <w:pStyle w:val="Heading4"/>
      </w:pPr>
      <w:sdt>
        <w:sdtPr>
          <w:id w:val="1574465788"/>
          <w:placeholder>
            <w:docPart w:val="28EF407C52EC4C76B498D2D9D2F806FF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635AC70A" w14:textId="77777777" w:rsidR="002A7554" w:rsidRDefault="002A7554" w:rsidP="00392FB3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黑体"/>
          <w:lang w:eastAsia="zh-CN"/>
        </w:rPr>
      </w:pPr>
      <w:bookmarkStart w:id="2" w:name="MinuteDiscussion"/>
      <w:bookmarkStart w:id="3" w:name="MinuteActionItems"/>
      <w:bookmarkEnd w:id="1"/>
      <w:bookmarkEnd w:id="2"/>
      <w:bookmarkEnd w:id="3"/>
      <w:r>
        <w:rPr>
          <w:rFonts w:eastAsia="黑体"/>
          <w:lang w:eastAsia="zh-CN"/>
        </w:rPr>
        <w:t>UI two versions: 1. Eastern version; 2. Western version (all in English, even the background)</w:t>
      </w:r>
    </w:p>
    <w:p w14:paraId="034DF125" w14:textId="1D842FD6" w:rsidR="002B2D13" w:rsidRDefault="002A7554" w:rsidP="00392FB3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黑体"/>
          <w:lang w:eastAsia="zh-CN"/>
        </w:rPr>
      </w:pPr>
      <w:r>
        <w:rPr>
          <w:rFonts w:eastAsia="黑体"/>
          <w:lang w:eastAsia="zh-CN"/>
        </w:rPr>
        <w:t>Class diagram: separate different layers (less details every layer); high level design and low level design</w:t>
      </w:r>
    </w:p>
    <w:p w14:paraId="2A0C7862" w14:textId="1E9D53EE" w:rsidR="001962E9" w:rsidRDefault="001962E9" w:rsidP="001962E9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黑体"/>
          <w:lang w:eastAsia="zh-CN"/>
        </w:rPr>
      </w:pPr>
      <w:r>
        <w:rPr>
          <w:rFonts w:eastAsia="黑体"/>
          <w:lang w:eastAsia="zh-CN"/>
        </w:rPr>
        <w:t>Group evaluation: explain why the target grade is higher than average grade; what you did extra; move “how can we tell” to “your contribution”; write some details in “how can we tell”</w:t>
      </w:r>
    </w:p>
    <w:p w14:paraId="14A99EB7" w14:textId="26131B2D" w:rsidR="00FE7CC0" w:rsidRPr="001962E9" w:rsidRDefault="00FE7CC0" w:rsidP="001962E9">
      <w:pPr>
        <w:pStyle w:val="ListParagraph"/>
        <w:numPr>
          <w:ilvl w:val="0"/>
          <w:numId w:val="8"/>
        </w:numPr>
        <w:tabs>
          <w:tab w:val="left" w:pos="1284"/>
        </w:tabs>
        <w:spacing w:before="120" w:after="0" w:line="360" w:lineRule="auto"/>
        <w:ind w:left="2007" w:hanging="357"/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Practice more in presentation </w:t>
      </w:r>
      <w:bookmarkStart w:id="4" w:name="_GoBack"/>
      <w:bookmarkEnd w:id="4"/>
    </w:p>
    <w:sectPr w:rsidR="00FE7CC0" w:rsidRPr="001962E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77BB9" w14:textId="77777777" w:rsidR="001F149A" w:rsidRDefault="001F149A">
      <w:pPr>
        <w:spacing w:after="0"/>
      </w:pPr>
      <w:r>
        <w:separator/>
      </w:r>
    </w:p>
  </w:endnote>
  <w:endnote w:type="continuationSeparator" w:id="0">
    <w:p w14:paraId="68F040E5" w14:textId="77777777" w:rsidR="001F149A" w:rsidRDefault="001F1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‚l‚r ‚oƒSƒVƒbƒN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ED2A0" w14:textId="26931DEC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9278F" w14:textId="77777777" w:rsidR="001F149A" w:rsidRDefault="001F149A">
      <w:pPr>
        <w:spacing w:after="0"/>
      </w:pPr>
      <w:r>
        <w:separator/>
      </w:r>
    </w:p>
  </w:footnote>
  <w:footnote w:type="continuationSeparator" w:id="0">
    <w:p w14:paraId="1619DE49" w14:textId="77777777" w:rsidR="001F149A" w:rsidRDefault="001F1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097768"/>
    <w:multiLevelType w:val="hybridMultilevel"/>
    <w:tmpl w:val="4F362FDA"/>
    <w:lvl w:ilvl="0" w:tplc="0402000F">
      <w:start w:val="1"/>
      <w:numFmt w:val="decimal"/>
      <w:lvlText w:val="%1."/>
      <w:lvlJc w:val="left"/>
      <w:pPr>
        <w:ind w:left="2010" w:hanging="360"/>
      </w:pPr>
    </w:lvl>
    <w:lvl w:ilvl="1" w:tplc="04020019" w:tentative="1">
      <w:start w:val="1"/>
      <w:numFmt w:val="lowerLetter"/>
      <w:lvlText w:val="%2."/>
      <w:lvlJc w:val="left"/>
      <w:pPr>
        <w:ind w:left="2730" w:hanging="360"/>
      </w:pPr>
    </w:lvl>
    <w:lvl w:ilvl="2" w:tplc="0402001B" w:tentative="1">
      <w:start w:val="1"/>
      <w:numFmt w:val="lowerRoman"/>
      <w:lvlText w:val="%3."/>
      <w:lvlJc w:val="right"/>
      <w:pPr>
        <w:ind w:left="3450" w:hanging="180"/>
      </w:pPr>
    </w:lvl>
    <w:lvl w:ilvl="3" w:tplc="0402000F" w:tentative="1">
      <w:start w:val="1"/>
      <w:numFmt w:val="decimal"/>
      <w:lvlText w:val="%4."/>
      <w:lvlJc w:val="left"/>
      <w:pPr>
        <w:ind w:left="4170" w:hanging="360"/>
      </w:pPr>
    </w:lvl>
    <w:lvl w:ilvl="4" w:tplc="04020019" w:tentative="1">
      <w:start w:val="1"/>
      <w:numFmt w:val="lowerLetter"/>
      <w:lvlText w:val="%5."/>
      <w:lvlJc w:val="left"/>
      <w:pPr>
        <w:ind w:left="4890" w:hanging="360"/>
      </w:pPr>
    </w:lvl>
    <w:lvl w:ilvl="5" w:tplc="0402001B" w:tentative="1">
      <w:start w:val="1"/>
      <w:numFmt w:val="lowerRoman"/>
      <w:lvlText w:val="%6."/>
      <w:lvlJc w:val="right"/>
      <w:pPr>
        <w:ind w:left="5610" w:hanging="180"/>
      </w:pPr>
    </w:lvl>
    <w:lvl w:ilvl="6" w:tplc="0402000F" w:tentative="1">
      <w:start w:val="1"/>
      <w:numFmt w:val="decimal"/>
      <w:lvlText w:val="%7."/>
      <w:lvlJc w:val="left"/>
      <w:pPr>
        <w:ind w:left="6330" w:hanging="360"/>
      </w:pPr>
    </w:lvl>
    <w:lvl w:ilvl="7" w:tplc="04020019" w:tentative="1">
      <w:start w:val="1"/>
      <w:numFmt w:val="lowerLetter"/>
      <w:lvlText w:val="%8."/>
      <w:lvlJc w:val="left"/>
      <w:pPr>
        <w:ind w:left="7050" w:hanging="360"/>
      </w:pPr>
    </w:lvl>
    <w:lvl w:ilvl="8" w:tplc="0402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83506C"/>
    <w:multiLevelType w:val="hybridMultilevel"/>
    <w:tmpl w:val="0D4A347E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3NDU3NjSztDA0MzNW0lEKTi0uzszPAykwrQUAqp9BgywAAAA="/>
  </w:docVars>
  <w:rsids>
    <w:rsidRoot w:val="008A2CD5"/>
    <w:rsid w:val="0000006C"/>
    <w:rsid w:val="000004EF"/>
    <w:rsid w:val="00006237"/>
    <w:rsid w:val="0001232B"/>
    <w:rsid w:val="000136A0"/>
    <w:rsid w:val="00017F10"/>
    <w:rsid w:val="00024DC3"/>
    <w:rsid w:val="00050EC7"/>
    <w:rsid w:val="00062640"/>
    <w:rsid w:val="00116691"/>
    <w:rsid w:val="00170FD9"/>
    <w:rsid w:val="00171889"/>
    <w:rsid w:val="00176F35"/>
    <w:rsid w:val="001962E9"/>
    <w:rsid w:val="001E0877"/>
    <w:rsid w:val="001F149A"/>
    <w:rsid w:val="001F7ED0"/>
    <w:rsid w:val="00207B69"/>
    <w:rsid w:val="00240BF6"/>
    <w:rsid w:val="00241548"/>
    <w:rsid w:val="00242E90"/>
    <w:rsid w:val="00245BBC"/>
    <w:rsid w:val="002A6025"/>
    <w:rsid w:val="002A7554"/>
    <w:rsid w:val="002B2D13"/>
    <w:rsid w:val="002C0D7E"/>
    <w:rsid w:val="002E3A82"/>
    <w:rsid w:val="003114BD"/>
    <w:rsid w:val="003141D6"/>
    <w:rsid w:val="0034721D"/>
    <w:rsid w:val="00362C96"/>
    <w:rsid w:val="00392FB3"/>
    <w:rsid w:val="003D5BF7"/>
    <w:rsid w:val="003F257D"/>
    <w:rsid w:val="00401F83"/>
    <w:rsid w:val="00426CAE"/>
    <w:rsid w:val="00451020"/>
    <w:rsid w:val="0046333D"/>
    <w:rsid w:val="004E5AAB"/>
    <w:rsid w:val="004E5B61"/>
    <w:rsid w:val="00506946"/>
    <w:rsid w:val="00512D70"/>
    <w:rsid w:val="00560421"/>
    <w:rsid w:val="005642CF"/>
    <w:rsid w:val="00584CC9"/>
    <w:rsid w:val="005A7328"/>
    <w:rsid w:val="005D6C1A"/>
    <w:rsid w:val="005E76AB"/>
    <w:rsid w:val="006035F4"/>
    <w:rsid w:val="006165E6"/>
    <w:rsid w:val="006344A8"/>
    <w:rsid w:val="00651793"/>
    <w:rsid w:val="0068052E"/>
    <w:rsid w:val="0068418C"/>
    <w:rsid w:val="006A29D5"/>
    <w:rsid w:val="006C77BA"/>
    <w:rsid w:val="006E570A"/>
    <w:rsid w:val="007150C5"/>
    <w:rsid w:val="00734EEC"/>
    <w:rsid w:val="00741223"/>
    <w:rsid w:val="00750BEB"/>
    <w:rsid w:val="00790E0D"/>
    <w:rsid w:val="007A54B3"/>
    <w:rsid w:val="007B08A1"/>
    <w:rsid w:val="007F04FA"/>
    <w:rsid w:val="008003C3"/>
    <w:rsid w:val="008076B2"/>
    <w:rsid w:val="00820EBB"/>
    <w:rsid w:val="00824AC7"/>
    <w:rsid w:val="00827A22"/>
    <w:rsid w:val="008317A2"/>
    <w:rsid w:val="00832E2D"/>
    <w:rsid w:val="008357EC"/>
    <w:rsid w:val="00840D64"/>
    <w:rsid w:val="00862E3A"/>
    <w:rsid w:val="008A2109"/>
    <w:rsid w:val="008A2CD5"/>
    <w:rsid w:val="008F1AF3"/>
    <w:rsid w:val="00953EB5"/>
    <w:rsid w:val="009552EA"/>
    <w:rsid w:val="009913A3"/>
    <w:rsid w:val="009974A2"/>
    <w:rsid w:val="009A6996"/>
    <w:rsid w:val="00A37F12"/>
    <w:rsid w:val="00A808AD"/>
    <w:rsid w:val="00A85E26"/>
    <w:rsid w:val="00A85E2A"/>
    <w:rsid w:val="00AB0D3E"/>
    <w:rsid w:val="00AC5F61"/>
    <w:rsid w:val="00AE1F9A"/>
    <w:rsid w:val="00AE6D99"/>
    <w:rsid w:val="00AF0442"/>
    <w:rsid w:val="00AF4CB4"/>
    <w:rsid w:val="00AF570D"/>
    <w:rsid w:val="00AF5FB0"/>
    <w:rsid w:val="00B211AB"/>
    <w:rsid w:val="00B67638"/>
    <w:rsid w:val="00B9478F"/>
    <w:rsid w:val="00BB7122"/>
    <w:rsid w:val="00BC27B3"/>
    <w:rsid w:val="00C11E3F"/>
    <w:rsid w:val="00CB145E"/>
    <w:rsid w:val="00CB5DB9"/>
    <w:rsid w:val="00CD4885"/>
    <w:rsid w:val="00CD4F1D"/>
    <w:rsid w:val="00CF7D7F"/>
    <w:rsid w:val="00CF7D87"/>
    <w:rsid w:val="00D60069"/>
    <w:rsid w:val="00D62337"/>
    <w:rsid w:val="00D62E01"/>
    <w:rsid w:val="00D661EE"/>
    <w:rsid w:val="00DE374E"/>
    <w:rsid w:val="00DF1772"/>
    <w:rsid w:val="00E048B4"/>
    <w:rsid w:val="00E5020E"/>
    <w:rsid w:val="00E7038B"/>
    <w:rsid w:val="00E74CD0"/>
    <w:rsid w:val="00E93AFC"/>
    <w:rsid w:val="00E976FB"/>
    <w:rsid w:val="00EB4007"/>
    <w:rsid w:val="00EC6124"/>
    <w:rsid w:val="00F00A40"/>
    <w:rsid w:val="00F11F43"/>
    <w:rsid w:val="00F2118A"/>
    <w:rsid w:val="00F434DD"/>
    <w:rsid w:val="00F51484"/>
    <w:rsid w:val="00F93CD8"/>
    <w:rsid w:val="00FD76BE"/>
    <w:rsid w:val="00FE6EAF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F16EA8"/>
  <w15:docId w15:val="{63EBF7E6-5130-4BF1-8AB3-2E7845D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uiPriority="1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2CD5"/>
  </w:style>
  <w:style w:type="paragraph" w:styleId="Heading1">
    <w:name w:val="heading 1"/>
    <w:basedOn w:val="Normal"/>
    <w:next w:val="Normal"/>
    <w:link w:val="Heading1Char"/>
    <w:uiPriority w:val="9"/>
    <w:qFormat/>
    <w:rsid w:val="008A2C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A2CD5"/>
    <w:rPr>
      <w:rFonts w:asciiTheme="majorHAnsi" w:eastAsiaTheme="majorEastAsia" w:hAnsiTheme="majorHAnsi" w:cstheme="majorBidi"/>
      <w:sz w:val="22"/>
      <w:szCs w:val="22"/>
    </w:rPr>
  </w:style>
  <w:style w:type="paragraph" w:styleId="ListBullet">
    <w:name w:val="List Bullet"/>
    <w:basedOn w:val="Normal"/>
    <w:uiPriority w:val="10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next w:val="Normal"/>
    <w:link w:val="TitleChar"/>
    <w:uiPriority w:val="10"/>
    <w:qFormat/>
    <w:rsid w:val="008A2C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D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2C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D5"/>
    <w:rPr>
      <w:rFonts w:asciiTheme="majorHAnsi" w:eastAsiaTheme="majorEastAsia" w:hAnsiTheme="majorHAnsi" w:cstheme="majorBidi"/>
      <w:color w:val="404040" w:themeColor="text1" w:themeTint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2CD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D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D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D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D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D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C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2CD5"/>
    <w:rPr>
      <w:b/>
      <w:bCs/>
    </w:rPr>
  </w:style>
  <w:style w:type="character" w:styleId="Emphasis">
    <w:name w:val="Emphasis"/>
    <w:basedOn w:val="DefaultParagraphFont"/>
    <w:uiPriority w:val="20"/>
    <w:qFormat/>
    <w:rsid w:val="008A2CD5"/>
    <w:rPr>
      <w:i/>
      <w:iCs/>
    </w:rPr>
  </w:style>
  <w:style w:type="paragraph" w:styleId="NoSpacing">
    <w:name w:val="No Spacing"/>
    <w:uiPriority w:val="1"/>
    <w:qFormat/>
    <w:rsid w:val="008A2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C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D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D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2C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2C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2C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2C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2C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CD5"/>
    <w:pPr>
      <w:outlineLvl w:val="9"/>
    </w:pPr>
  </w:style>
  <w:style w:type="table" w:styleId="PlainTable3">
    <w:name w:val="Plain Table 3"/>
    <w:basedOn w:val="TableNormal"/>
    <w:uiPriority w:val="43"/>
    <w:rsid w:val="008A2C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ho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F6B2EC3A440169577CB35FACD5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2CB79-F90C-4616-8E45-220F51DC8E25}"/>
      </w:docPartPr>
      <w:docPartBody>
        <w:p w:rsidR="006F7710" w:rsidRDefault="00A155F6">
          <w:pPr>
            <w:pStyle w:val="E48F6B2EC3A440169577CB35FACD56EA"/>
          </w:pPr>
          <w:r w:rsidRPr="00E048B4">
            <w:t>Meeting called by:</w:t>
          </w:r>
        </w:p>
      </w:docPartBody>
    </w:docPart>
    <w:docPart>
      <w:docPartPr>
        <w:name w:val="3531B845476C43AA972864D347A83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E4DE1-E10E-4445-8755-19867D136EE1}"/>
      </w:docPartPr>
      <w:docPartBody>
        <w:p w:rsidR="006F7710" w:rsidRDefault="00A155F6">
          <w:pPr>
            <w:pStyle w:val="3531B845476C43AA972864D347A83E6C"/>
          </w:pPr>
          <w:r w:rsidRPr="00E048B4">
            <w:t>Type of meeting:</w:t>
          </w:r>
        </w:p>
      </w:docPartBody>
    </w:docPart>
    <w:docPart>
      <w:docPartPr>
        <w:name w:val="D1AE78FEBFC847D792869BC9D4A3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C7C-346C-4F3A-90EA-E7D734BDB5AE}"/>
      </w:docPartPr>
      <w:docPartBody>
        <w:p w:rsidR="006F7710" w:rsidRDefault="00A155F6">
          <w:pPr>
            <w:pStyle w:val="D1AE78FEBFC847D792869BC9D4A33CF3"/>
          </w:pPr>
          <w:r w:rsidRPr="00E048B4">
            <w:t>Facilitator:</w:t>
          </w:r>
        </w:p>
      </w:docPartBody>
    </w:docPart>
    <w:docPart>
      <w:docPartPr>
        <w:name w:val="18A4E28D790042908C7E341011DC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8C0-64F3-4EED-8930-F86A9BCF47AD}"/>
      </w:docPartPr>
      <w:docPartBody>
        <w:p w:rsidR="006F7710" w:rsidRDefault="00A155F6">
          <w:pPr>
            <w:pStyle w:val="18A4E28D790042908C7E341011DCACAF"/>
          </w:pPr>
          <w:r w:rsidRPr="00E048B4">
            <w:t>Note taker:</w:t>
          </w:r>
        </w:p>
      </w:docPartBody>
    </w:docPart>
    <w:docPart>
      <w:docPartPr>
        <w:name w:val="3504D50A1E0848548A5B0DC710AE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67CD-8228-40B0-B94A-F5F562E96529}"/>
      </w:docPartPr>
      <w:docPartBody>
        <w:p w:rsidR="006F7710" w:rsidRDefault="00A155F6">
          <w:pPr>
            <w:pStyle w:val="3504D50A1E0848548A5B0DC710AE9B62"/>
          </w:pPr>
          <w:r w:rsidRPr="00E048B4">
            <w:t>Timekeeper:</w:t>
          </w:r>
        </w:p>
      </w:docPartBody>
    </w:docPart>
    <w:docPart>
      <w:docPartPr>
        <w:name w:val="7A3D7AB8DF134BA8A2726964756C9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DAC3-0795-409C-BC9E-A2782C8F6EB0}"/>
      </w:docPartPr>
      <w:docPartBody>
        <w:p w:rsidR="006F7710" w:rsidRDefault="00A155F6">
          <w:pPr>
            <w:pStyle w:val="7A3D7AB8DF134BA8A2726964756C9B67"/>
          </w:pPr>
          <w:r>
            <w:t>Attendees:</w:t>
          </w:r>
        </w:p>
      </w:docPartBody>
    </w:docPart>
    <w:docPart>
      <w:docPartPr>
        <w:name w:val="FB5C0C56DD4442F9811386F4A4D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08B1C-476D-4BF1-BBE2-4E99B5ADF149}"/>
      </w:docPartPr>
      <w:docPartBody>
        <w:p w:rsidR="006F7710" w:rsidRDefault="00A155F6">
          <w:pPr>
            <w:pStyle w:val="FB5C0C56DD4442F9811386F4A4D6B59A"/>
          </w:pPr>
          <w:r>
            <w:t>Minutes</w:t>
          </w:r>
        </w:p>
      </w:docPartBody>
    </w:docPart>
    <w:docPart>
      <w:docPartPr>
        <w:name w:val="CBF3C2ED73C84E09B899E3AE1C9F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30ED6-C5C5-4A4B-8FA5-19ADD5DB1AEA}"/>
      </w:docPartPr>
      <w:docPartBody>
        <w:p w:rsidR="006F7710" w:rsidRDefault="00A155F6">
          <w:pPr>
            <w:pStyle w:val="CBF3C2ED73C84E09B899E3AE1C9F58E4"/>
          </w:pPr>
          <w:r>
            <w:t>Agenda item:</w:t>
          </w:r>
        </w:p>
      </w:docPartBody>
    </w:docPart>
    <w:docPart>
      <w:docPartPr>
        <w:name w:val="7E76725C17C94D55B248ACA79C6B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52ED-3FA3-491B-B848-6548CE8058B5}"/>
      </w:docPartPr>
      <w:docPartBody>
        <w:p w:rsidR="006F7710" w:rsidRDefault="00A155F6">
          <w:pPr>
            <w:pStyle w:val="7E76725C17C94D55B248ACA79C6B4759"/>
          </w:pPr>
          <w:r>
            <w:t>Presenter:</w:t>
          </w:r>
        </w:p>
      </w:docPartBody>
    </w:docPart>
    <w:docPart>
      <w:docPartPr>
        <w:name w:val="177EA45A93F049B58741913AB120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39F9-7531-418B-853A-22251B77B0EF}"/>
      </w:docPartPr>
      <w:docPartBody>
        <w:p w:rsidR="006F7710" w:rsidRDefault="00A155F6">
          <w:pPr>
            <w:pStyle w:val="177EA45A93F049B58741913AB1209174"/>
          </w:pPr>
          <w:r>
            <w:t>Discussion:</w:t>
          </w:r>
        </w:p>
      </w:docPartBody>
    </w:docPart>
    <w:docPart>
      <w:docPartPr>
        <w:name w:val="28EF407C52EC4C76B498D2D9D2F8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50AB-EEC8-499E-AFD0-8BC2CD54D24E}"/>
      </w:docPartPr>
      <w:docPartBody>
        <w:p w:rsidR="006F7710" w:rsidRDefault="00A155F6">
          <w:pPr>
            <w:pStyle w:val="28EF407C52EC4C76B498D2D9D2F806FF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‚l‚r ‚oƒSƒVƒbƒN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F6"/>
    <w:rsid w:val="00257515"/>
    <w:rsid w:val="0058485F"/>
    <w:rsid w:val="006A5D1C"/>
    <w:rsid w:val="006F7710"/>
    <w:rsid w:val="00A155F6"/>
    <w:rsid w:val="00AB1368"/>
    <w:rsid w:val="00C468EF"/>
    <w:rsid w:val="00E26109"/>
    <w:rsid w:val="00F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EE37070514CE2839F7310C5EB629D">
    <w:name w:val="BEAEE37070514CE2839F7310C5EB629D"/>
  </w:style>
  <w:style w:type="paragraph" w:customStyle="1" w:styleId="4FC0358B410B4ABDA2054DA9446CD40B">
    <w:name w:val="4FC0358B410B4ABDA2054DA9446CD40B"/>
  </w:style>
  <w:style w:type="paragraph" w:customStyle="1" w:styleId="DD6FF9194FDC4314BC12F5DDDA458560">
    <w:name w:val="DD6FF9194FDC4314BC12F5DDDA458560"/>
  </w:style>
  <w:style w:type="paragraph" w:customStyle="1" w:styleId="7227FCDD1D474C8687351031B3FD6D87">
    <w:name w:val="7227FCDD1D474C8687351031B3FD6D87"/>
  </w:style>
  <w:style w:type="paragraph" w:customStyle="1" w:styleId="E48F6B2EC3A440169577CB35FACD56EA">
    <w:name w:val="E48F6B2EC3A440169577CB35FACD56EA"/>
  </w:style>
  <w:style w:type="paragraph" w:customStyle="1" w:styleId="1637BB47374640CDB105F7441370375E">
    <w:name w:val="1637BB47374640CDB105F7441370375E"/>
  </w:style>
  <w:style w:type="paragraph" w:customStyle="1" w:styleId="3531B845476C43AA972864D347A83E6C">
    <w:name w:val="3531B845476C43AA972864D347A83E6C"/>
  </w:style>
  <w:style w:type="paragraph" w:customStyle="1" w:styleId="B3086C2EC5CE4DB6AD4A6EC126E5D9C0">
    <w:name w:val="B3086C2EC5CE4DB6AD4A6EC126E5D9C0"/>
  </w:style>
  <w:style w:type="paragraph" w:customStyle="1" w:styleId="D1AE78FEBFC847D792869BC9D4A33CF3">
    <w:name w:val="D1AE78FEBFC847D792869BC9D4A33CF3"/>
  </w:style>
  <w:style w:type="paragraph" w:customStyle="1" w:styleId="A873768A197341F997752D55EB2FC027">
    <w:name w:val="A873768A197341F997752D55EB2FC027"/>
  </w:style>
  <w:style w:type="paragraph" w:customStyle="1" w:styleId="18A4E28D790042908C7E341011DCACAF">
    <w:name w:val="18A4E28D790042908C7E341011DCACAF"/>
  </w:style>
  <w:style w:type="paragraph" w:customStyle="1" w:styleId="126FB425330F4DF495450FB8CC5F49A7">
    <w:name w:val="126FB425330F4DF495450FB8CC5F49A7"/>
  </w:style>
  <w:style w:type="paragraph" w:customStyle="1" w:styleId="3504D50A1E0848548A5B0DC710AE9B62">
    <w:name w:val="3504D50A1E0848548A5B0DC710AE9B62"/>
  </w:style>
  <w:style w:type="paragraph" w:customStyle="1" w:styleId="ECEB24CC3CE84D16AA3314FB81D5C6D4">
    <w:name w:val="ECEB24CC3CE84D16AA3314FB81D5C6D4"/>
  </w:style>
  <w:style w:type="paragraph" w:customStyle="1" w:styleId="7A3D7AB8DF134BA8A2726964756C9B67">
    <w:name w:val="7A3D7AB8DF134BA8A2726964756C9B67"/>
  </w:style>
  <w:style w:type="paragraph" w:customStyle="1" w:styleId="AFF7847014334DDDA859BA52117EFE2D">
    <w:name w:val="AFF7847014334DDDA859BA52117EFE2D"/>
  </w:style>
  <w:style w:type="paragraph" w:customStyle="1" w:styleId="A1F5B65CAB4A4390B0EBA06D23520221">
    <w:name w:val="A1F5B65CAB4A4390B0EBA06D23520221"/>
  </w:style>
  <w:style w:type="paragraph" w:customStyle="1" w:styleId="C9EDB59093564C5B85F9D45CDC2E1CE5">
    <w:name w:val="C9EDB59093564C5B85F9D45CDC2E1CE5"/>
  </w:style>
  <w:style w:type="paragraph" w:customStyle="1" w:styleId="E43F131A55CB46FEA7087FEB691B1AEE">
    <w:name w:val="E43F131A55CB46FEA7087FEB691B1AEE"/>
  </w:style>
  <w:style w:type="paragraph" w:customStyle="1" w:styleId="82916AD386DC483FA8D5FA7EE37038BC">
    <w:name w:val="82916AD386DC483FA8D5FA7EE37038BC"/>
  </w:style>
  <w:style w:type="paragraph" w:customStyle="1" w:styleId="FB5C0C56DD4442F9811386F4A4D6B59A">
    <w:name w:val="FB5C0C56DD4442F9811386F4A4D6B59A"/>
  </w:style>
  <w:style w:type="paragraph" w:customStyle="1" w:styleId="CBF3C2ED73C84E09B899E3AE1C9F58E4">
    <w:name w:val="CBF3C2ED73C84E09B899E3AE1C9F58E4"/>
  </w:style>
  <w:style w:type="paragraph" w:customStyle="1" w:styleId="37E59A30715E4CA6AEF2A9404165899C">
    <w:name w:val="37E59A30715E4CA6AEF2A9404165899C"/>
  </w:style>
  <w:style w:type="paragraph" w:customStyle="1" w:styleId="7E76725C17C94D55B248ACA79C6B4759">
    <w:name w:val="7E76725C17C94D55B248ACA79C6B4759"/>
  </w:style>
  <w:style w:type="paragraph" w:customStyle="1" w:styleId="4D2EB3D41FCB4BE08F3F2222A6649DBD">
    <w:name w:val="4D2EB3D41FCB4BE08F3F2222A6649DBD"/>
  </w:style>
  <w:style w:type="paragraph" w:customStyle="1" w:styleId="177EA45A93F049B58741913AB1209174">
    <w:name w:val="177EA45A93F049B58741913AB1209174"/>
  </w:style>
  <w:style w:type="paragraph" w:customStyle="1" w:styleId="062EFC6F12444CC4A73E82265BF89ACA">
    <w:name w:val="062EFC6F12444CC4A73E82265BF89ACA"/>
  </w:style>
  <w:style w:type="paragraph" w:customStyle="1" w:styleId="28EF407C52EC4C76B498D2D9D2F806FF">
    <w:name w:val="28EF407C52EC4C76B498D2D9D2F806FF"/>
  </w:style>
  <w:style w:type="paragraph" w:customStyle="1" w:styleId="86FBB879771C4160893CBA3FA4077596">
    <w:name w:val="86FBB879771C4160893CBA3FA4077596"/>
  </w:style>
  <w:style w:type="paragraph" w:customStyle="1" w:styleId="74895E319BA547CC817A47196B6CE6EE">
    <w:name w:val="74895E319BA547CC817A47196B6CE6EE"/>
  </w:style>
  <w:style w:type="paragraph" w:customStyle="1" w:styleId="839901F648B543EBACFB6E5D9008B9FF">
    <w:name w:val="839901F648B543EBACFB6E5D9008B9FF"/>
  </w:style>
  <w:style w:type="paragraph" w:customStyle="1" w:styleId="08C73C1E13D64BEAB397BA3ED1E568C0">
    <w:name w:val="08C73C1E13D64BEAB397BA3ED1E568C0"/>
  </w:style>
  <w:style w:type="paragraph" w:customStyle="1" w:styleId="4F2D07F1B8754548ACE622F5555982D4">
    <w:name w:val="4F2D07F1B8754548ACE622F5555982D4"/>
  </w:style>
  <w:style w:type="paragraph" w:customStyle="1" w:styleId="0391686FED49410D87E62C926869F7F6">
    <w:name w:val="0391686FED49410D87E62C926869F7F6"/>
  </w:style>
  <w:style w:type="paragraph" w:customStyle="1" w:styleId="6FF0DB2364E24D8289B8957642D2A27A">
    <w:name w:val="6FF0DB2364E24D8289B8957642D2A27A"/>
  </w:style>
  <w:style w:type="paragraph" w:customStyle="1" w:styleId="8D1C4528611B49379E02A95B824A1F80">
    <w:name w:val="8D1C4528611B49379E02A95B824A1F80"/>
  </w:style>
  <w:style w:type="paragraph" w:customStyle="1" w:styleId="EFA6B2D316CE4F7D89DAE7B21EBC396F">
    <w:name w:val="EFA6B2D316CE4F7D89DAE7B21EBC396F"/>
  </w:style>
  <w:style w:type="paragraph" w:customStyle="1" w:styleId="26613339B65E4017829B89311665D411">
    <w:name w:val="26613339B65E4017829B89311665D411"/>
  </w:style>
  <w:style w:type="paragraph" w:customStyle="1" w:styleId="0929B0BB69214FD58B71C419D6EFF8F3">
    <w:name w:val="0929B0BB69214FD58B71C419D6EFF8F3"/>
  </w:style>
  <w:style w:type="paragraph" w:customStyle="1" w:styleId="88CB6BBE04B34B8C801B73FEA88BFA97">
    <w:name w:val="88CB6BBE04B34B8C801B73FEA88BFA97"/>
  </w:style>
  <w:style w:type="paragraph" w:customStyle="1" w:styleId="7205AC4CFFC24D0BAB9A18926CC993B9">
    <w:name w:val="7205AC4CFFC24D0BAB9A18926CC993B9"/>
  </w:style>
  <w:style w:type="paragraph" w:customStyle="1" w:styleId="7E2763F445F04363B8515C855398A562">
    <w:name w:val="7E2763F445F04363B8515C855398A562"/>
  </w:style>
  <w:style w:type="paragraph" w:customStyle="1" w:styleId="57D0FAD5EF494B38B3F8071B9CE630B6">
    <w:name w:val="57D0FAD5EF494B38B3F8071B9CE630B6"/>
  </w:style>
  <w:style w:type="paragraph" w:customStyle="1" w:styleId="1B93CFA7FF4F42DD8C0C0179CE7A80EA">
    <w:name w:val="1B93CFA7FF4F42DD8C0C0179CE7A80EA"/>
  </w:style>
  <w:style w:type="paragraph" w:customStyle="1" w:styleId="A2B21E93C6C64F1BA9152495015AEB7C">
    <w:name w:val="A2B21E93C6C64F1BA9152495015AEB7C"/>
  </w:style>
  <w:style w:type="paragraph" w:customStyle="1" w:styleId="BD13EA115A284327A4FECFB5657CDE23">
    <w:name w:val="BD13EA115A284327A4FECFB5657CDE23"/>
  </w:style>
  <w:style w:type="paragraph" w:customStyle="1" w:styleId="7DFF78D2EFCD4793A930359A69F07664">
    <w:name w:val="7DFF78D2EFCD4793A930359A69F07664"/>
  </w:style>
  <w:style w:type="paragraph" w:customStyle="1" w:styleId="37FAD925F63F428E94D63D429DC2B656">
    <w:name w:val="37FAD925F63F428E94D63D429DC2B656"/>
  </w:style>
  <w:style w:type="paragraph" w:customStyle="1" w:styleId="11EF830047564B1EAFA0E05A4B61FA29">
    <w:name w:val="11EF830047564B1EAFA0E05A4B61FA29"/>
  </w:style>
  <w:style w:type="paragraph" w:customStyle="1" w:styleId="A927F326C9CF47069A4A11998640150B">
    <w:name w:val="A927F326C9CF47069A4A11998640150B"/>
  </w:style>
  <w:style w:type="paragraph" w:customStyle="1" w:styleId="AF89945078D1402A98B95DFFDBBF977D">
    <w:name w:val="AF89945078D1402A98B95DFFDBBF977D"/>
  </w:style>
  <w:style w:type="paragraph" w:customStyle="1" w:styleId="77B4E1DCB6CB45EA832E39925C16A4A8">
    <w:name w:val="77B4E1DCB6CB45EA832E39925C16A4A8"/>
  </w:style>
  <w:style w:type="paragraph" w:customStyle="1" w:styleId="2ECF3706C867452199060DA4C169C6F9">
    <w:name w:val="2ECF3706C867452199060DA4C169C6F9"/>
  </w:style>
  <w:style w:type="paragraph" w:customStyle="1" w:styleId="D01130187F934DE992A00DD7C83507C9">
    <w:name w:val="D01130187F934DE992A00DD7C83507C9"/>
  </w:style>
  <w:style w:type="paragraph" w:customStyle="1" w:styleId="D15FE4681EB34B24A8CA8F17CB02F09F">
    <w:name w:val="D15FE4681EB34B24A8CA8F17CB02F09F"/>
  </w:style>
  <w:style w:type="paragraph" w:customStyle="1" w:styleId="3A42B0FF612848E6A4C3E46B52B47D1B">
    <w:name w:val="3A42B0FF612848E6A4C3E46B52B47D1B"/>
  </w:style>
  <w:style w:type="paragraph" w:customStyle="1" w:styleId="B63C4DE7FFB34D48B786E43808B6AA7C">
    <w:name w:val="B63C4DE7FFB34D48B786E43808B6AA7C"/>
  </w:style>
  <w:style w:type="paragraph" w:customStyle="1" w:styleId="104AC27FB8F54EC7863B880D26012CAB">
    <w:name w:val="104AC27FB8F54EC7863B880D26012CAB"/>
  </w:style>
  <w:style w:type="paragraph" w:customStyle="1" w:styleId="A63F323EB98C49F9B16FD13526BBB414">
    <w:name w:val="A63F323EB98C49F9B16FD13526BBB414"/>
  </w:style>
  <w:style w:type="paragraph" w:customStyle="1" w:styleId="335F0B9257CB4462881B73BCDE523982">
    <w:name w:val="335F0B9257CB4462881B73BCDE523982"/>
  </w:style>
  <w:style w:type="paragraph" w:customStyle="1" w:styleId="CB5A0A69584A40899B933C730367C521">
    <w:name w:val="CB5A0A69584A40899B933C730367C521"/>
  </w:style>
  <w:style w:type="paragraph" w:customStyle="1" w:styleId="8D93FC34D0094C6691625E9450832F16">
    <w:name w:val="8D93FC34D0094C6691625E9450832F16"/>
  </w:style>
  <w:style w:type="paragraph" w:customStyle="1" w:styleId="0655084A9BF54B7FAB856A2F5D95E2AD">
    <w:name w:val="0655084A9BF54B7FAB856A2F5D95E2AD"/>
  </w:style>
  <w:style w:type="paragraph" w:customStyle="1" w:styleId="6227F0AA44694AD99276D08058BA0DA5">
    <w:name w:val="6227F0AA44694AD99276D08058BA0DA5"/>
  </w:style>
  <w:style w:type="paragraph" w:customStyle="1" w:styleId="B82CB12298A2487988E59A3E89F80153">
    <w:name w:val="B82CB12298A2487988E59A3E89F80153"/>
  </w:style>
  <w:style w:type="paragraph" w:customStyle="1" w:styleId="CF1484DBDD254DBBBCB00968F65A9E69">
    <w:name w:val="CF1484DBDD254DBBBCB00968F65A9E69"/>
  </w:style>
  <w:style w:type="paragraph" w:customStyle="1" w:styleId="DC7B025E85734DC39B6C64823DD1F38B">
    <w:name w:val="DC7B025E85734DC39B6C64823DD1F38B"/>
  </w:style>
  <w:style w:type="paragraph" w:customStyle="1" w:styleId="A3E5419B35E24DB294F71FD95E546AB0">
    <w:name w:val="A3E5419B35E24DB294F71FD95E546AB0"/>
  </w:style>
  <w:style w:type="paragraph" w:customStyle="1" w:styleId="5366F421A82B4B7A8DB7066C86B21F7D">
    <w:name w:val="5366F421A82B4B7A8DB7066C86B21F7D"/>
  </w:style>
  <w:style w:type="paragraph" w:customStyle="1" w:styleId="A44F4E85E04B4F168557DB915E99D518">
    <w:name w:val="A44F4E85E04B4F168557DB915E99D518"/>
  </w:style>
  <w:style w:type="paragraph" w:customStyle="1" w:styleId="6A66591685EB46DA8ED112F464983C58">
    <w:name w:val="6A66591685EB46DA8ED112F464983C58"/>
  </w:style>
  <w:style w:type="paragraph" w:customStyle="1" w:styleId="6E306C8F3BE448BC846F64C7D067BCEB">
    <w:name w:val="6E306C8F3BE448BC846F64C7D067BCEB"/>
  </w:style>
  <w:style w:type="paragraph" w:customStyle="1" w:styleId="B3068E4B79044DC19C0B89DF5587F419">
    <w:name w:val="B3068E4B79044DC19C0B89DF5587F419"/>
  </w:style>
  <w:style w:type="paragraph" w:customStyle="1" w:styleId="04D914B0DFD040E498A06176AB356C16">
    <w:name w:val="04D914B0DFD040E498A06176AB356C16"/>
  </w:style>
  <w:style w:type="paragraph" w:customStyle="1" w:styleId="772C26DE02C0477CADA73E6AE081C77D">
    <w:name w:val="772C26DE02C0477CADA73E6AE081C77D"/>
  </w:style>
  <w:style w:type="paragraph" w:customStyle="1" w:styleId="B6FC2BE773D24FD886EE736A9E718366">
    <w:name w:val="B6FC2BE773D24FD886EE736A9E718366"/>
  </w:style>
  <w:style w:type="paragraph" w:customStyle="1" w:styleId="079E706AA38D4BA9A13BD5CC558DF7B7">
    <w:name w:val="079E706AA38D4BA9A13BD5CC558DF7B7"/>
  </w:style>
  <w:style w:type="paragraph" w:customStyle="1" w:styleId="39916EB2C39749A1A62633205A472630">
    <w:name w:val="39916EB2C39749A1A62633205A472630"/>
  </w:style>
  <w:style w:type="paragraph" w:customStyle="1" w:styleId="BFB0A0BE3FD944759A1076AF14FB25ED">
    <w:name w:val="BFB0A0BE3FD944759A1076AF14FB25ED"/>
  </w:style>
  <w:style w:type="paragraph" w:customStyle="1" w:styleId="CE535E19858A4806B2823ADC04E9F030">
    <w:name w:val="CE535E19858A4806B2823ADC04E9F030"/>
  </w:style>
  <w:style w:type="paragraph" w:customStyle="1" w:styleId="71F711BB218E46858B32225B4268F226">
    <w:name w:val="71F711BB218E46858B32225B4268F226"/>
  </w:style>
  <w:style w:type="paragraph" w:customStyle="1" w:styleId="AC5EEACFC7FC4AF1BF5F27AE95E903AB">
    <w:name w:val="AC5EEACFC7FC4AF1BF5F27AE95E903AB"/>
  </w:style>
  <w:style w:type="paragraph" w:customStyle="1" w:styleId="104CBDD65BF549EA99910163597E4BC6">
    <w:name w:val="104CBDD65BF549EA99910163597E4BC6"/>
  </w:style>
  <w:style w:type="paragraph" w:customStyle="1" w:styleId="BA100804A4404F97A547C68E700359AB">
    <w:name w:val="BA100804A4404F97A547C68E700359AB"/>
  </w:style>
  <w:style w:type="paragraph" w:customStyle="1" w:styleId="9CA0F16524BB476AA6C899E160398ED5">
    <w:name w:val="9CA0F16524BB476AA6C899E160398ED5"/>
  </w:style>
  <w:style w:type="paragraph" w:customStyle="1" w:styleId="CED38198AB014C1D862762D2BCE2D1EA">
    <w:name w:val="CED38198AB014C1D862762D2BCE2D1EA"/>
  </w:style>
  <w:style w:type="paragraph" w:customStyle="1" w:styleId="6F72D2FB56084330A2C7179AC7EF61A1">
    <w:name w:val="6F72D2FB56084330A2C7179AC7EF61A1"/>
  </w:style>
  <w:style w:type="paragraph" w:customStyle="1" w:styleId="BA80176AD78B43959B1BAADFE8739883">
    <w:name w:val="BA80176AD78B43959B1BAADFE8739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55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dc:description/>
  <cp:lastModifiedBy>Mengchuan Liu</cp:lastModifiedBy>
  <cp:revision>7</cp:revision>
  <dcterms:created xsi:type="dcterms:W3CDTF">2016-10-17T11:14:00Z</dcterms:created>
  <dcterms:modified xsi:type="dcterms:W3CDTF">2016-11-25T14:04:00Z</dcterms:modified>
  <cp:version/>
</cp:coreProperties>
</file>