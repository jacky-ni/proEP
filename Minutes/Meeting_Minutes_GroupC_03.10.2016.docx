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676CAF07" w14:textId="77777777" w:rsidTr="008A2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0" w:type="dxa"/>
          </w:tcPr>
          <w:p w14:paraId="6B808321" w14:textId="77777777" w:rsidR="002B2D13" w:rsidRPr="00D60069" w:rsidRDefault="00FD76BE" w:rsidP="00FD76BE">
            <w:pPr>
              <w:pStyle w:val="Title"/>
            </w:pPr>
            <w:r>
              <w:t>Meeting Minutes</w:t>
            </w:r>
          </w:p>
        </w:tc>
        <w:tc>
          <w:tcPr>
            <w:tcW w:w="2574" w:type="dxa"/>
          </w:tcPr>
          <w:p w14:paraId="3C336AB2" w14:textId="107471F1" w:rsidR="00D62E01" w:rsidRPr="00D60069" w:rsidRDefault="003114BD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03.10</w:t>
            </w:r>
            <w:r w:rsidR="008A2CD5">
              <w:t>.2016</w:t>
            </w:r>
          </w:p>
          <w:p w14:paraId="1B91031C" w14:textId="29144634" w:rsidR="00D62E01" w:rsidRPr="00D60069" w:rsidRDefault="00AF5FB0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16.00-17.3</w:t>
            </w:r>
            <w:r w:rsidR="00AF0442">
              <w:t>0</w:t>
            </w:r>
          </w:p>
          <w:p w14:paraId="253117D9" w14:textId="2D8A9364" w:rsidR="002B2D13" w:rsidRPr="00D60069" w:rsidRDefault="008A2CD5" w:rsidP="00401F83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 R1,</w:t>
            </w:r>
            <w:r w:rsidR="00401F83">
              <w:t xml:space="preserve"> 2.40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2B8D0C87" w14:textId="77777777" w:rsidTr="00E048B4">
        <w:sdt>
          <w:sdtPr>
            <w:id w:val="834805806"/>
            <w:placeholder>
              <w:docPart w:val="E48F6B2EC3A440169577CB35FACD56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4F839F85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078B9473" w14:textId="77777777" w:rsidR="002B2D13" w:rsidRPr="00D60069" w:rsidRDefault="008A2CD5" w:rsidP="008A2CD5">
            <w:pPr>
              <w:spacing w:after="80"/>
            </w:pPr>
            <w:r>
              <w:t>Li Li</w:t>
            </w:r>
          </w:p>
        </w:tc>
        <w:tc>
          <w:tcPr>
            <w:tcW w:w="1779" w:type="dxa"/>
            <w:tcMar>
              <w:top w:w="144" w:type="dxa"/>
            </w:tcMar>
          </w:tcPr>
          <w:p w14:paraId="10CABF2B" w14:textId="77777777" w:rsidR="002B2D13" w:rsidRPr="00D60069" w:rsidRDefault="00FE6EAF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3531B845476C43AA972864D347A83E6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4D14A1B9" w14:textId="77777777" w:rsidR="002B2D13" w:rsidRPr="00D60069" w:rsidRDefault="00245BBC" w:rsidP="008A2CD5">
            <w:pPr>
              <w:spacing w:after="80"/>
            </w:pPr>
            <w:r>
              <w:t>Project Plan</w:t>
            </w:r>
          </w:p>
        </w:tc>
      </w:tr>
      <w:tr w:rsidR="002B2D13" w:rsidRPr="00D60069" w14:paraId="701E5782" w14:textId="77777777" w:rsidTr="00E048B4">
        <w:sdt>
          <w:sdtPr>
            <w:id w:val="-906145096"/>
            <w:placeholder>
              <w:docPart w:val="D1AE78FEBFC847D792869BC9D4A33C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5D26541C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22759170" w14:textId="4AD9F6C3" w:rsidR="002B2D13" w:rsidRPr="00D60069" w:rsidRDefault="0001232B" w:rsidP="00B211AB">
            <w:pPr>
              <w:spacing w:after="80"/>
            </w:pPr>
            <w:r>
              <w:t>Wen Zhang</w:t>
            </w:r>
          </w:p>
        </w:tc>
        <w:tc>
          <w:tcPr>
            <w:tcW w:w="1779" w:type="dxa"/>
          </w:tcPr>
          <w:p w14:paraId="1359324F" w14:textId="77777777" w:rsidR="002B2D13" w:rsidRPr="00D60069" w:rsidRDefault="00FE6EAF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18A4E28D790042908C7E341011DCACAF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5FEBB226" w14:textId="1EE2218D" w:rsidR="002B2D13" w:rsidRPr="00D60069" w:rsidRDefault="00EB4007" w:rsidP="008A2CD5">
            <w:pPr>
              <w:spacing w:after="80"/>
            </w:pPr>
            <w:r>
              <w:t>Wen Zhang</w:t>
            </w:r>
          </w:p>
        </w:tc>
      </w:tr>
      <w:tr w:rsidR="002B2D13" w:rsidRPr="00D60069" w14:paraId="0F058CE1" w14:textId="77777777" w:rsidTr="00E048B4">
        <w:tc>
          <w:tcPr>
            <w:tcW w:w="1946" w:type="dxa"/>
          </w:tcPr>
          <w:p w14:paraId="57101228" w14:textId="77777777" w:rsidR="002B2D13" w:rsidRPr="00D60069" w:rsidRDefault="00FE6EAF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3504D50A1E0848548A5B0DC710AE9B6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1E957328" w14:textId="19879F43" w:rsidR="002B2D13" w:rsidRPr="00D60069" w:rsidRDefault="00512D70" w:rsidP="008A2CD5">
            <w:pPr>
              <w:spacing w:after="80"/>
            </w:pPr>
            <w:r>
              <w:t>Wen Zhang</w:t>
            </w:r>
          </w:p>
        </w:tc>
        <w:tc>
          <w:tcPr>
            <w:tcW w:w="1779" w:type="dxa"/>
          </w:tcPr>
          <w:p w14:paraId="666F8B36" w14:textId="77777777"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603C93F8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31B746BD" w14:textId="77777777" w:rsidTr="00E048B4">
        <w:tc>
          <w:tcPr>
            <w:tcW w:w="1980" w:type="dxa"/>
            <w:tcMar>
              <w:top w:w="144" w:type="dxa"/>
            </w:tcMar>
          </w:tcPr>
          <w:p w14:paraId="62FA49E9" w14:textId="77777777" w:rsidR="002B2D13" w:rsidRPr="00D60069" w:rsidRDefault="00FE6EAF">
            <w:pPr>
              <w:pStyle w:val="Heading2"/>
            </w:pPr>
            <w:sdt>
              <w:sdtPr>
                <w:id w:val="1643469904"/>
                <w:placeholder>
                  <w:docPart w:val="7A3D7AB8DF134BA8A2726964756C9B6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36F255FF" w14:textId="77777777" w:rsidR="002B2D13" w:rsidRPr="00240BF6" w:rsidRDefault="008A2CD5" w:rsidP="008A2CD5">
            <w:pPr>
              <w:rPr>
                <w:lang w:val="nl-NL"/>
              </w:rPr>
            </w:pPr>
            <w:r w:rsidRPr="00240BF6">
              <w:rPr>
                <w:lang w:val="nl-NL"/>
              </w:rPr>
              <w:t>Li Li</w:t>
            </w:r>
          </w:p>
          <w:p w14:paraId="09D9F620" w14:textId="77777777" w:rsidR="008A2CD5" w:rsidRPr="00240BF6" w:rsidRDefault="008A2CD5" w:rsidP="008A2CD5">
            <w:pPr>
              <w:rPr>
                <w:lang w:val="nl-NL"/>
              </w:rPr>
            </w:pPr>
            <w:r w:rsidRPr="00240BF6">
              <w:rPr>
                <w:lang w:val="nl-NL"/>
              </w:rPr>
              <w:t>Jiaqi Ni</w:t>
            </w:r>
          </w:p>
          <w:p w14:paraId="09C3DEFA" w14:textId="77777777" w:rsidR="008A2CD5" w:rsidRPr="00240BF6" w:rsidRDefault="008A2CD5" w:rsidP="008A2CD5">
            <w:pPr>
              <w:rPr>
                <w:lang w:val="nl-NL"/>
              </w:rPr>
            </w:pPr>
            <w:r w:rsidRPr="00240BF6">
              <w:rPr>
                <w:lang w:val="nl-NL"/>
              </w:rPr>
              <w:t>Jianfei Feng</w:t>
            </w:r>
          </w:p>
          <w:p w14:paraId="3A4DDCE2" w14:textId="77777777" w:rsidR="00116691" w:rsidRPr="00240BF6" w:rsidRDefault="00116691" w:rsidP="008A2CD5">
            <w:pPr>
              <w:rPr>
                <w:lang w:val="nl-NL"/>
              </w:rPr>
            </w:pPr>
            <w:r w:rsidRPr="00240BF6">
              <w:rPr>
                <w:lang w:val="nl-NL"/>
              </w:rPr>
              <w:t>Wen Zhang</w:t>
            </w:r>
          </w:p>
          <w:p w14:paraId="581FAF8E" w14:textId="77777777" w:rsidR="008A2CD5" w:rsidRDefault="008A2CD5" w:rsidP="008A2CD5">
            <w:r>
              <w:t>Kalina Petrova</w:t>
            </w:r>
          </w:p>
          <w:p w14:paraId="529EB22D" w14:textId="77777777" w:rsidR="00DF1772" w:rsidRDefault="00DF1772" w:rsidP="008A2CD5">
            <w:r>
              <w:t>Mengchuan Liu</w:t>
            </w:r>
          </w:p>
          <w:p w14:paraId="2D264F27" w14:textId="77777777" w:rsidR="00DF1772" w:rsidRPr="00D60069" w:rsidRDefault="00DF1772" w:rsidP="008A2CD5">
            <w:r>
              <w:t>Jiefan Lin</w:t>
            </w:r>
          </w:p>
        </w:tc>
      </w:tr>
    </w:tbl>
    <w:sdt>
      <w:sdtPr>
        <w:id w:val="-2901889"/>
        <w:placeholder>
          <w:docPart w:val="FB5C0C56DD4442F9811386F4A4D6B59A"/>
        </w:placeholder>
        <w:temporary/>
        <w:showingPlcHdr/>
        <w15:appearance w15:val="hidden"/>
      </w:sdtPr>
      <w:sdtEndPr/>
      <w:sdtContent>
        <w:p w14:paraId="5F2183A5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701"/>
        <w:gridCol w:w="4889"/>
        <w:gridCol w:w="1324"/>
        <w:gridCol w:w="2310"/>
      </w:tblGrid>
      <w:tr w:rsidR="002B2D13" w:rsidRPr="00D60069" w14:paraId="3AA1907A" w14:textId="77777777" w:rsidTr="009913A3">
        <w:tc>
          <w:tcPr>
            <w:tcW w:w="1701" w:type="dxa"/>
          </w:tcPr>
          <w:bookmarkStart w:id="0" w:name="MinuteItems"/>
          <w:bookmarkStart w:id="1" w:name="MinuteTopicSection"/>
          <w:bookmarkEnd w:id="0"/>
          <w:p w14:paraId="23C4399E" w14:textId="77777777" w:rsidR="002B2D13" w:rsidRPr="00D60069" w:rsidRDefault="00FE6EAF">
            <w:pPr>
              <w:pStyle w:val="Heading2"/>
            </w:pPr>
            <w:sdt>
              <w:sdtPr>
                <w:id w:val="90904773"/>
                <w:placeholder>
                  <w:docPart w:val="CBF3C2ED73C84E09B899E3AE1C9F58E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889" w:type="dxa"/>
          </w:tcPr>
          <w:p w14:paraId="39E332B9" w14:textId="77777777" w:rsidR="00CD4885" w:rsidRDefault="00CD4885" w:rsidP="008A2CD5">
            <w:pPr>
              <w:rPr>
                <w:lang w:eastAsia="zh-CN"/>
              </w:rPr>
            </w:pPr>
          </w:p>
          <w:p w14:paraId="5C1DB241" w14:textId="0A904AA7" w:rsidR="002B2D13" w:rsidRDefault="00CD4885" w:rsidP="008A2CD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Presentation of the </w:t>
            </w:r>
            <w:r w:rsidR="00A808AD">
              <w:rPr>
                <w:lang w:eastAsia="zh-CN"/>
              </w:rPr>
              <w:t>time table &amp; URS</w:t>
            </w:r>
          </w:p>
          <w:p w14:paraId="7A4C59A7" w14:textId="77777777" w:rsidR="009913A3" w:rsidRPr="00D60069" w:rsidRDefault="009913A3" w:rsidP="00CD4885"/>
        </w:tc>
        <w:tc>
          <w:tcPr>
            <w:tcW w:w="1324" w:type="dxa"/>
          </w:tcPr>
          <w:p w14:paraId="5E18470A" w14:textId="77777777" w:rsidR="002B2D13" w:rsidRPr="00D60069" w:rsidRDefault="00FE6EAF">
            <w:pPr>
              <w:pStyle w:val="Heading2"/>
            </w:pPr>
            <w:sdt>
              <w:sdtPr>
                <w:id w:val="1737199064"/>
                <w:placeholder>
                  <w:docPart w:val="7E76725C17C94D55B248ACA79C6B475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646A2FB6" w14:textId="699E8FA0" w:rsidR="002B2D13" w:rsidRDefault="001F7ED0" w:rsidP="008A2CD5">
            <w:r>
              <w:t>Jiaqi Ni</w:t>
            </w:r>
          </w:p>
          <w:p w14:paraId="58B5343B" w14:textId="77777777" w:rsidR="00B67638" w:rsidRPr="00D60069" w:rsidRDefault="00B67638" w:rsidP="008A2CD5">
            <w:r>
              <w:t>Kalina Petrova</w:t>
            </w:r>
          </w:p>
        </w:tc>
      </w:tr>
    </w:tbl>
    <w:p w14:paraId="63307860" w14:textId="77777777" w:rsidR="002B2D13" w:rsidRDefault="00FE6EAF" w:rsidP="00CD4885">
      <w:pPr>
        <w:pStyle w:val="Heading4"/>
        <w:tabs>
          <w:tab w:val="left" w:pos="3123"/>
        </w:tabs>
        <w:rPr>
          <w:lang w:eastAsia="zh-CN"/>
        </w:rPr>
      </w:pPr>
      <w:sdt>
        <w:sdtPr>
          <w:id w:val="-391195506"/>
          <w:placeholder>
            <w:docPart w:val="177EA45A93F049B58741913AB1209174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  <w:r w:rsidR="00CD4885">
        <w:t xml:space="preserve"> </w:t>
      </w:r>
    </w:p>
    <w:p w14:paraId="730B1145" w14:textId="423199AD" w:rsidR="00750BEB" w:rsidRDefault="00750BEB" w:rsidP="00750BE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141D6">
        <w:rPr>
          <w:lang w:eastAsia="zh-CN"/>
        </w:rPr>
        <w:t>1.</w:t>
      </w:r>
      <w:r w:rsidR="007150C5">
        <w:rPr>
          <w:lang w:eastAsia="zh-CN"/>
        </w:rPr>
        <w:t xml:space="preserve">Updated </w:t>
      </w:r>
      <w:r w:rsidR="00242E90">
        <w:rPr>
          <w:lang w:eastAsia="zh-CN"/>
        </w:rPr>
        <w:t>millstone</w:t>
      </w:r>
      <w:r w:rsidR="00050EC7">
        <w:rPr>
          <w:lang w:eastAsia="zh-CN"/>
        </w:rPr>
        <w:t xml:space="preserve">. </w:t>
      </w:r>
      <w:r w:rsidR="008A2109">
        <w:rPr>
          <w:lang w:eastAsia="zh-CN"/>
        </w:rPr>
        <w:t xml:space="preserve">(two </w:t>
      </w:r>
      <w:r w:rsidR="009974A2">
        <w:rPr>
          <w:lang w:eastAsia="zh-CN"/>
        </w:rPr>
        <w:t>cycles</w:t>
      </w:r>
      <w:r w:rsidR="008A2109">
        <w:rPr>
          <w:lang w:eastAsia="zh-CN"/>
        </w:rPr>
        <w:t>, 5 milestones)</w:t>
      </w:r>
    </w:p>
    <w:p w14:paraId="5586F5D5" w14:textId="15326082" w:rsidR="00CD4885" w:rsidRDefault="00451020" w:rsidP="00CD488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3141D6">
        <w:rPr>
          <w:lang w:eastAsia="zh-CN"/>
        </w:rPr>
        <w:t>2.</w:t>
      </w:r>
      <w:r>
        <w:rPr>
          <w:lang w:eastAsia="zh-CN"/>
        </w:rPr>
        <w:t>The control of the risk.</w:t>
      </w:r>
    </w:p>
    <w:p w14:paraId="3591C8FE" w14:textId="4DF81D20" w:rsidR="00CD4885" w:rsidRDefault="00CD4885" w:rsidP="00CD4885">
      <w:r>
        <w:tab/>
      </w:r>
      <w:r>
        <w:tab/>
      </w:r>
      <w:r w:rsidR="003141D6">
        <w:t>3.</w:t>
      </w:r>
      <w:r w:rsidR="00207B69">
        <w:t xml:space="preserve">Be specific </w:t>
      </w:r>
      <w:r w:rsidR="00AF570D">
        <w:t xml:space="preserve">in work distribution table </w:t>
      </w:r>
      <w:r w:rsidR="00827A22">
        <w:t xml:space="preserve">and give expected </w:t>
      </w:r>
      <w:r w:rsidR="000136A0">
        <w:t>final mark from each member.</w:t>
      </w:r>
    </w:p>
    <w:p w14:paraId="34D87F3B" w14:textId="1229A15E" w:rsidR="00B67638" w:rsidRDefault="00B67638" w:rsidP="00CD4885">
      <w:r>
        <w:tab/>
      </w:r>
      <w:r>
        <w:tab/>
      </w:r>
      <w:r w:rsidR="003141D6">
        <w:t>4.</w:t>
      </w:r>
      <w:r w:rsidR="00DE374E">
        <w:t>Add use-case for</w:t>
      </w:r>
      <w:r w:rsidR="00560421">
        <w:t xml:space="preserve"> each</w:t>
      </w:r>
      <w:r w:rsidR="006035F4">
        <w:t xml:space="preserve"> requirement</w:t>
      </w:r>
      <w:r w:rsidR="00DE374E">
        <w:t xml:space="preserve">. </w:t>
      </w:r>
    </w:p>
    <w:p w14:paraId="035AE32A" w14:textId="77777777" w:rsidR="00B9478F" w:rsidRDefault="00840D64" w:rsidP="00241548">
      <w:r>
        <w:tab/>
      </w:r>
      <w:r>
        <w:tab/>
      </w:r>
      <w:r w:rsidR="003141D6">
        <w:t>5.</w:t>
      </w:r>
      <w:r w:rsidR="00E5020E">
        <w:t xml:space="preserve">Extend </w:t>
      </w:r>
      <w:r w:rsidR="007A54B3">
        <w:t>Non-functional requirements</w:t>
      </w:r>
      <w:r w:rsidR="00E93AFC">
        <w:t>.</w:t>
      </w:r>
      <w:r w:rsidR="008357EC">
        <w:tab/>
      </w:r>
    </w:p>
    <w:p w14:paraId="7F019FC2" w14:textId="6D05B1BF" w:rsidR="00F93CD8" w:rsidRPr="003141D6" w:rsidRDefault="00B9478F" w:rsidP="00241548">
      <w:r>
        <w:tab/>
      </w:r>
      <w:r>
        <w:tab/>
        <w:t xml:space="preserve">6.In order to </w:t>
      </w:r>
      <w:r w:rsidR="005642CF">
        <w:t>have an</w:t>
      </w:r>
      <w:r>
        <w:t xml:space="preserve"> efficient </w:t>
      </w:r>
      <w:r w:rsidR="00506946">
        <w:t xml:space="preserve">meeting we should prepare PPT each time. </w:t>
      </w:r>
      <w:r w:rsidR="008357EC">
        <w:tab/>
      </w:r>
    </w:p>
    <w:p w14:paraId="7C5ACCC2" w14:textId="77777777" w:rsidR="002B2D13" w:rsidRPr="00D60069" w:rsidRDefault="00FE6EAF">
      <w:pPr>
        <w:pStyle w:val="Heading4"/>
      </w:pPr>
      <w:sdt>
        <w:sdtPr>
          <w:id w:val="1574465788"/>
          <w:placeholder>
            <w:docPart w:val="28EF407C52EC4C76B498D2D9D2F806FF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14:paraId="426E3546" w14:textId="2D0F38CB" w:rsidR="006A29D5" w:rsidRDefault="009A6996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</w:r>
      <w:r w:rsidR="003141D6">
        <w:rPr>
          <w:rFonts w:eastAsia="黑体"/>
          <w:lang w:eastAsia="zh-CN"/>
        </w:rPr>
        <w:t>1.</w:t>
      </w:r>
      <w:r w:rsidR="006165E6">
        <w:rPr>
          <w:rFonts w:eastAsia="黑体"/>
          <w:lang w:eastAsia="zh-CN"/>
        </w:rPr>
        <w:t xml:space="preserve">The updated millstone is okay. </w:t>
      </w:r>
    </w:p>
    <w:p w14:paraId="18FE8F94" w14:textId="698C873F" w:rsidR="009A6996" w:rsidRDefault="009A6996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</w:r>
      <w:r w:rsidR="003141D6">
        <w:rPr>
          <w:rFonts w:eastAsia="黑体"/>
          <w:lang w:eastAsia="zh-CN"/>
        </w:rPr>
        <w:t>2.</w:t>
      </w:r>
      <w:r w:rsidR="00824AC7">
        <w:rPr>
          <w:rFonts w:eastAsia="黑体"/>
          <w:lang w:eastAsia="zh-CN"/>
        </w:rPr>
        <w:t xml:space="preserve"> Make sure the responsibility or position </w:t>
      </w:r>
      <w:r w:rsidR="00A85E26">
        <w:rPr>
          <w:rFonts w:eastAsia="黑体"/>
          <w:lang w:eastAsia="zh-CN"/>
        </w:rPr>
        <w:t xml:space="preserve">each member is going to take. </w:t>
      </w:r>
    </w:p>
    <w:p w14:paraId="7DE7DE33" w14:textId="6C916566" w:rsidR="003141D6" w:rsidRDefault="00062640" w:rsidP="00062640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</w:r>
      <w:r w:rsidR="003141D6">
        <w:rPr>
          <w:rFonts w:eastAsia="黑体"/>
          <w:lang w:eastAsia="zh-CN"/>
        </w:rPr>
        <w:t>3.</w:t>
      </w:r>
      <w:r w:rsidR="005E76AB">
        <w:rPr>
          <w:rFonts w:eastAsia="黑体"/>
          <w:lang w:eastAsia="zh-CN"/>
        </w:rPr>
        <w:t xml:space="preserve"> </w:t>
      </w:r>
      <w:r w:rsidR="008317A2">
        <w:rPr>
          <w:rFonts w:eastAsia="黑体"/>
          <w:lang w:eastAsia="zh-CN"/>
        </w:rPr>
        <w:t xml:space="preserve">In non-functional requirement part give certain </w:t>
      </w:r>
      <w:r w:rsidR="0068052E">
        <w:rPr>
          <w:rFonts w:eastAsia="黑体"/>
          <w:lang w:eastAsia="zh-CN"/>
        </w:rPr>
        <w:t xml:space="preserve">solution </w:t>
      </w:r>
      <w:r w:rsidR="00D62337">
        <w:rPr>
          <w:rFonts w:eastAsia="黑体"/>
          <w:lang w:eastAsia="zh-CN"/>
        </w:rPr>
        <w:t xml:space="preserve">if one of product’s functionality is not </w:t>
      </w:r>
      <w:r w:rsidR="00F2118A">
        <w:rPr>
          <w:rFonts w:eastAsia="黑体"/>
          <w:lang w:eastAsia="zh-CN"/>
        </w:rPr>
        <w:t>succeed.</w:t>
      </w:r>
    </w:p>
    <w:p w14:paraId="68B810BB" w14:textId="15BCF241" w:rsidR="009A6996" w:rsidRDefault="003141D6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  <w:t xml:space="preserve">4. </w:t>
      </w:r>
      <w:r w:rsidR="00832E2D">
        <w:rPr>
          <w:rFonts w:eastAsia="黑体"/>
          <w:lang w:eastAsia="zh-CN"/>
        </w:rPr>
        <w:t>Write use-case.</w:t>
      </w:r>
      <w:r w:rsidR="00006237">
        <w:rPr>
          <w:rFonts w:eastAsia="黑体"/>
          <w:lang w:eastAsia="zh-CN"/>
        </w:rPr>
        <w:t xml:space="preserve"> It’s easy for later test. </w:t>
      </w:r>
      <w:r w:rsidR="00832E2D">
        <w:rPr>
          <w:rFonts w:eastAsia="黑体"/>
          <w:lang w:eastAsia="zh-CN"/>
        </w:rPr>
        <w:t xml:space="preserve"> </w:t>
      </w:r>
    </w:p>
    <w:p w14:paraId="118D28CE" w14:textId="4C8F3962" w:rsidR="00741223" w:rsidRDefault="00741223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  <w:t>5.</w:t>
      </w:r>
      <w:r w:rsidR="005D6C1A">
        <w:rPr>
          <w:rFonts w:eastAsia="黑体"/>
          <w:lang w:eastAsia="zh-CN"/>
        </w:rPr>
        <w:t>Clarify the contribution</w:t>
      </w:r>
      <w:r w:rsidR="0068418C">
        <w:rPr>
          <w:rFonts w:eastAsia="黑体"/>
          <w:lang w:eastAsia="zh-CN"/>
        </w:rPr>
        <w:t xml:space="preserve"> of everyone within the group.</w:t>
      </w:r>
    </w:p>
    <w:p w14:paraId="0550EE2F" w14:textId="41AC9255" w:rsidR="009552EA" w:rsidRDefault="009A6996" w:rsidP="00170FD9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</w:r>
      <w:r w:rsidR="00E976FB">
        <w:rPr>
          <w:rFonts w:eastAsia="黑体"/>
          <w:lang w:eastAsia="zh-CN"/>
        </w:rPr>
        <w:t>6.</w:t>
      </w:r>
      <w:bookmarkStart w:id="2" w:name="_GoBack"/>
      <w:bookmarkEnd w:id="2"/>
      <w:r w:rsidR="00E976FB">
        <w:rPr>
          <w:rFonts w:eastAsia="黑体"/>
          <w:lang w:eastAsia="zh-CN"/>
        </w:rPr>
        <w:t>Prepare</w:t>
      </w:r>
      <w:r w:rsidR="00790E0D">
        <w:rPr>
          <w:rFonts w:eastAsia="黑体"/>
          <w:lang w:eastAsia="zh-CN"/>
        </w:rPr>
        <w:t xml:space="preserve"> PPT</w:t>
      </w:r>
      <w:r w:rsidR="00E976FB">
        <w:rPr>
          <w:rFonts w:eastAsia="黑体"/>
          <w:lang w:eastAsia="zh-CN"/>
        </w:rPr>
        <w:t xml:space="preserve"> for every meeting. </w:t>
      </w:r>
    </w:p>
    <w:p w14:paraId="0B5C966D" w14:textId="0506533F" w:rsidR="000004EF" w:rsidRDefault="000004EF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</w:r>
    </w:p>
    <w:p w14:paraId="7A03912F" w14:textId="77777777" w:rsidR="000004EF" w:rsidRDefault="000004EF" w:rsidP="009A6996">
      <w:pPr>
        <w:tabs>
          <w:tab w:val="left" w:pos="1284"/>
        </w:tabs>
        <w:rPr>
          <w:rFonts w:eastAsia="黑体"/>
          <w:lang w:eastAsia="zh-CN"/>
        </w:rPr>
      </w:pPr>
    </w:p>
    <w:p w14:paraId="75E5C41D" w14:textId="77777777" w:rsidR="000004EF" w:rsidRDefault="000004EF" w:rsidP="009A6996">
      <w:pPr>
        <w:tabs>
          <w:tab w:val="left" w:pos="1284"/>
        </w:tabs>
        <w:rPr>
          <w:rFonts w:eastAsia="黑体"/>
          <w:lang w:eastAsia="zh-CN"/>
        </w:rPr>
      </w:pPr>
    </w:p>
    <w:p w14:paraId="0AA1791C" w14:textId="77777777" w:rsidR="000004EF" w:rsidRDefault="000004EF" w:rsidP="009A6996">
      <w:pPr>
        <w:tabs>
          <w:tab w:val="left" w:pos="1284"/>
        </w:tabs>
        <w:rPr>
          <w:rFonts w:eastAsia="黑体"/>
          <w:lang w:eastAsia="zh-CN"/>
        </w:rPr>
      </w:pPr>
    </w:p>
    <w:p w14:paraId="6FAFE24A" w14:textId="77777777" w:rsidR="009A6996" w:rsidRDefault="009A6996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</w:r>
    </w:p>
    <w:p w14:paraId="498916C9" w14:textId="77777777" w:rsidR="009A6996" w:rsidRDefault="009A6996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 xml:space="preserve">                       </w:t>
      </w:r>
    </w:p>
    <w:p w14:paraId="2B3BF80F" w14:textId="77777777" w:rsidR="009A6996" w:rsidRDefault="009A6996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</w:r>
    </w:p>
    <w:p w14:paraId="36A82587" w14:textId="77777777" w:rsidR="009A6996" w:rsidRDefault="009A6996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</w:r>
    </w:p>
    <w:p w14:paraId="6BB469DB" w14:textId="77777777" w:rsidR="009A6996" w:rsidRPr="00F93CD8" w:rsidRDefault="009A6996" w:rsidP="009A6996">
      <w:pPr>
        <w:tabs>
          <w:tab w:val="left" w:pos="1284"/>
        </w:tabs>
        <w:rPr>
          <w:rFonts w:eastAsia="黑体"/>
          <w:lang w:eastAsia="zh-CN"/>
        </w:rPr>
      </w:pPr>
    </w:p>
    <w:p w14:paraId="034DF125" w14:textId="77777777" w:rsidR="002B2D13" w:rsidRPr="00D60069" w:rsidRDefault="002B2D13">
      <w:bookmarkStart w:id="3" w:name="MinuteDiscussion"/>
      <w:bookmarkStart w:id="4" w:name="MinuteActionItems"/>
      <w:bookmarkEnd w:id="1"/>
      <w:bookmarkEnd w:id="3"/>
      <w:bookmarkEnd w:id="4"/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70B59" w14:textId="77777777" w:rsidR="00FE6EAF" w:rsidRDefault="00FE6EAF">
      <w:pPr>
        <w:spacing w:after="0"/>
      </w:pPr>
      <w:r>
        <w:separator/>
      </w:r>
    </w:p>
  </w:endnote>
  <w:endnote w:type="continuationSeparator" w:id="0">
    <w:p w14:paraId="7A3F1739" w14:textId="77777777" w:rsidR="00FE6EAF" w:rsidRDefault="00FE6E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AED2A0" w14:textId="26931DEC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5E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BB733" w14:textId="77777777" w:rsidR="00FE6EAF" w:rsidRDefault="00FE6EAF">
      <w:pPr>
        <w:spacing w:after="0"/>
      </w:pPr>
      <w:r>
        <w:separator/>
      </w:r>
    </w:p>
  </w:footnote>
  <w:footnote w:type="continuationSeparator" w:id="0">
    <w:p w14:paraId="1B6C39B9" w14:textId="77777777" w:rsidR="00FE6EAF" w:rsidRDefault="00FE6E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3NDU3NjSztDA0MzNW0lEKTi0uzszPAykwqQUA665amiwAAAA="/>
  </w:docVars>
  <w:rsids>
    <w:rsidRoot w:val="008A2CD5"/>
    <w:rsid w:val="0000006C"/>
    <w:rsid w:val="000004EF"/>
    <w:rsid w:val="00006237"/>
    <w:rsid w:val="0001232B"/>
    <w:rsid w:val="000136A0"/>
    <w:rsid w:val="00017F10"/>
    <w:rsid w:val="00024DC3"/>
    <w:rsid w:val="00050EC7"/>
    <w:rsid w:val="00062640"/>
    <w:rsid w:val="00116691"/>
    <w:rsid w:val="00170FD9"/>
    <w:rsid w:val="00171889"/>
    <w:rsid w:val="00176F35"/>
    <w:rsid w:val="001E0877"/>
    <w:rsid w:val="001F7ED0"/>
    <w:rsid w:val="00207B69"/>
    <w:rsid w:val="00240BF6"/>
    <w:rsid w:val="00241548"/>
    <w:rsid w:val="00242E90"/>
    <w:rsid w:val="00245BBC"/>
    <w:rsid w:val="002A6025"/>
    <w:rsid w:val="002B2D13"/>
    <w:rsid w:val="002C0D7E"/>
    <w:rsid w:val="002E3A82"/>
    <w:rsid w:val="003114BD"/>
    <w:rsid w:val="003141D6"/>
    <w:rsid w:val="0034721D"/>
    <w:rsid w:val="00362C96"/>
    <w:rsid w:val="003D5BF7"/>
    <w:rsid w:val="003F257D"/>
    <w:rsid w:val="00401F83"/>
    <w:rsid w:val="00426CAE"/>
    <w:rsid w:val="00451020"/>
    <w:rsid w:val="0046333D"/>
    <w:rsid w:val="004E5AAB"/>
    <w:rsid w:val="004E5B61"/>
    <w:rsid w:val="00506946"/>
    <w:rsid w:val="00512D70"/>
    <w:rsid w:val="00560421"/>
    <w:rsid w:val="005642CF"/>
    <w:rsid w:val="00584CC9"/>
    <w:rsid w:val="005A7328"/>
    <w:rsid w:val="005D6C1A"/>
    <w:rsid w:val="005E76AB"/>
    <w:rsid w:val="006035F4"/>
    <w:rsid w:val="006165E6"/>
    <w:rsid w:val="006344A8"/>
    <w:rsid w:val="00651793"/>
    <w:rsid w:val="0068052E"/>
    <w:rsid w:val="0068418C"/>
    <w:rsid w:val="006A29D5"/>
    <w:rsid w:val="006C77BA"/>
    <w:rsid w:val="006E570A"/>
    <w:rsid w:val="007150C5"/>
    <w:rsid w:val="00734EEC"/>
    <w:rsid w:val="00741223"/>
    <w:rsid w:val="00750BEB"/>
    <w:rsid w:val="00790E0D"/>
    <w:rsid w:val="007A54B3"/>
    <w:rsid w:val="007B08A1"/>
    <w:rsid w:val="007F04FA"/>
    <w:rsid w:val="008003C3"/>
    <w:rsid w:val="008076B2"/>
    <w:rsid w:val="00820EBB"/>
    <w:rsid w:val="00824AC7"/>
    <w:rsid w:val="00827A22"/>
    <w:rsid w:val="008317A2"/>
    <w:rsid w:val="00832E2D"/>
    <w:rsid w:val="008357EC"/>
    <w:rsid w:val="00840D64"/>
    <w:rsid w:val="00862E3A"/>
    <w:rsid w:val="008A2109"/>
    <w:rsid w:val="008A2CD5"/>
    <w:rsid w:val="009552EA"/>
    <w:rsid w:val="009913A3"/>
    <w:rsid w:val="009974A2"/>
    <w:rsid w:val="009A6996"/>
    <w:rsid w:val="00A37F12"/>
    <w:rsid w:val="00A808AD"/>
    <w:rsid w:val="00A85E26"/>
    <w:rsid w:val="00A85E2A"/>
    <w:rsid w:val="00AB0D3E"/>
    <w:rsid w:val="00AC5F61"/>
    <w:rsid w:val="00AE6D99"/>
    <w:rsid w:val="00AF0442"/>
    <w:rsid w:val="00AF4CB4"/>
    <w:rsid w:val="00AF570D"/>
    <w:rsid w:val="00AF5FB0"/>
    <w:rsid w:val="00B211AB"/>
    <w:rsid w:val="00B67638"/>
    <w:rsid w:val="00B9478F"/>
    <w:rsid w:val="00BB7122"/>
    <w:rsid w:val="00BC27B3"/>
    <w:rsid w:val="00C11E3F"/>
    <w:rsid w:val="00CB145E"/>
    <w:rsid w:val="00CB5DB9"/>
    <w:rsid w:val="00CD4885"/>
    <w:rsid w:val="00CF7D7F"/>
    <w:rsid w:val="00CF7D87"/>
    <w:rsid w:val="00D60069"/>
    <w:rsid w:val="00D62337"/>
    <w:rsid w:val="00D62E01"/>
    <w:rsid w:val="00D661EE"/>
    <w:rsid w:val="00DE374E"/>
    <w:rsid w:val="00DF1772"/>
    <w:rsid w:val="00E048B4"/>
    <w:rsid w:val="00E5020E"/>
    <w:rsid w:val="00E7038B"/>
    <w:rsid w:val="00E74CD0"/>
    <w:rsid w:val="00E93AFC"/>
    <w:rsid w:val="00E976FB"/>
    <w:rsid w:val="00EB4007"/>
    <w:rsid w:val="00F00A40"/>
    <w:rsid w:val="00F11F43"/>
    <w:rsid w:val="00F2118A"/>
    <w:rsid w:val="00F434DD"/>
    <w:rsid w:val="00F51484"/>
    <w:rsid w:val="00F93CD8"/>
    <w:rsid w:val="00FD76BE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F16EA8"/>
  <w15:docId w15:val="{63EBF7E6-5130-4BF1-8AB3-2E7845D0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uiPriority="1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CD5"/>
  </w:style>
  <w:style w:type="paragraph" w:styleId="Heading1">
    <w:name w:val="heading 1"/>
    <w:basedOn w:val="Normal"/>
    <w:next w:val="Normal"/>
    <w:link w:val="Heading1Char"/>
    <w:uiPriority w:val="9"/>
    <w:qFormat/>
    <w:rsid w:val="008A2C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CD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C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C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C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C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C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C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C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A2CD5"/>
    <w:rPr>
      <w:rFonts w:asciiTheme="majorHAnsi" w:eastAsiaTheme="majorEastAsia" w:hAnsiTheme="majorHAnsi" w:cstheme="majorBidi"/>
      <w:sz w:val="22"/>
      <w:szCs w:val="22"/>
    </w:rPr>
  </w:style>
  <w:style w:type="paragraph" w:styleId="ListBullet">
    <w:name w:val="List Bullet"/>
    <w:basedOn w:val="Normal"/>
    <w:uiPriority w:val="10"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next w:val="Normal"/>
    <w:link w:val="TitleChar"/>
    <w:uiPriority w:val="10"/>
    <w:qFormat/>
    <w:rsid w:val="008A2C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CD5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A2C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CD5"/>
    <w:rPr>
      <w:rFonts w:asciiTheme="majorHAnsi" w:eastAsiaTheme="majorEastAsia" w:hAnsiTheme="majorHAnsi" w:cstheme="majorBidi"/>
      <w:color w:val="404040" w:themeColor="text1" w:themeTint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2CD5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CD5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CD5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CD5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CD5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CD5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2CD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C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CD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A2CD5"/>
    <w:rPr>
      <w:b/>
      <w:bCs/>
    </w:rPr>
  </w:style>
  <w:style w:type="character" w:styleId="Emphasis">
    <w:name w:val="Emphasis"/>
    <w:basedOn w:val="DefaultParagraphFont"/>
    <w:uiPriority w:val="20"/>
    <w:qFormat/>
    <w:rsid w:val="008A2CD5"/>
    <w:rPr>
      <w:i/>
      <w:iCs/>
    </w:rPr>
  </w:style>
  <w:style w:type="paragraph" w:styleId="NoSpacing">
    <w:name w:val="No Spacing"/>
    <w:uiPriority w:val="1"/>
    <w:qFormat/>
    <w:rsid w:val="008A2C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2CD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CD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CD5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CD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2CD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A2C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2C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2CD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2CD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2CD5"/>
    <w:pPr>
      <w:outlineLvl w:val="9"/>
    </w:pPr>
  </w:style>
  <w:style w:type="table" w:styleId="PlainTable3">
    <w:name w:val="Plain Table 3"/>
    <w:basedOn w:val="TableNormal"/>
    <w:uiPriority w:val="43"/>
    <w:rsid w:val="008A2C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sho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8F6B2EC3A440169577CB35FACD5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2CB79-F90C-4616-8E45-220F51DC8E25}"/>
      </w:docPartPr>
      <w:docPartBody>
        <w:p w:rsidR="006F7710" w:rsidRDefault="00A155F6">
          <w:pPr>
            <w:pStyle w:val="E48F6B2EC3A440169577CB35FACD56EA"/>
          </w:pPr>
          <w:r w:rsidRPr="00E048B4">
            <w:t>Meeting called by:</w:t>
          </w:r>
        </w:p>
      </w:docPartBody>
    </w:docPart>
    <w:docPart>
      <w:docPartPr>
        <w:name w:val="3531B845476C43AA972864D347A83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E4DE1-E10E-4445-8755-19867D136EE1}"/>
      </w:docPartPr>
      <w:docPartBody>
        <w:p w:rsidR="006F7710" w:rsidRDefault="00A155F6">
          <w:pPr>
            <w:pStyle w:val="3531B845476C43AA972864D347A83E6C"/>
          </w:pPr>
          <w:r w:rsidRPr="00E048B4">
            <w:t>Type of meeting:</w:t>
          </w:r>
        </w:p>
      </w:docPartBody>
    </w:docPart>
    <w:docPart>
      <w:docPartPr>
        <w:name w:val="D1AE78FEBFC847D792869BC9D4A33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BAC7C-346C-4F3A-90EA-E7D734BDB5AE}"/>
      </w:docPartPr>
      <w:docPartBody>
        <w:p w:rsidR="006F7710" w:rsidRDefault="00A155F6">
          <w:pPr>
            <w:pStyle w:val="D1AE78FEBFC847D792869BC9D4A33CF3"/>
          </w:pPr>
          <w:r w:rsidRPr="00E048B4">
            <w:t>Facilitator:</w:t>
          </w:r>
        </w:p>
      </w:docPartBody>
    </w:docPart>
    <w:docPart>
      <w:docPartPr>
        <w:name w:val="18A4E28D790042908C7E341011DCA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068C0-64F3-4EED-8930-F86A9BCF47AD}"/>
      </w:docPartPr>
      <w:docPartBody>
        <w:p w:rsidR="006F7710" w:rsidRDefault="00A155F6">
          <w:pPr>
            <w:pStyle w:val="18A4E28D790042908C7E341011DCACAF"/>
          </w:pPr>
          <w:r w:rsidRPr="00E048B4">
            <w:t>Note taker:</w:t>
          </w:r>
        </w:p>
      </w:docPartBody>
    </w:docPart>
    <w:docPart>
      <w:docPartPr>
        <w:name w:val="3504D50A1E0848548A5B0DC710AE9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067CD-8228-40B0-B94A-F5F562E96529}"/>
      </w:docPartPr>
      <w:docPartBody>
        <w:p w:rsidR="006F7710" w:rsidRDefault="00A155F6">
          <w:pPr>
            <w:pStyle w:val="3504D50A1E0848548A5B0DC710AE9B62"/>
          </w:pPr>
          <w:r w:rsidRPr="00E048B4">
            <w:t>Timekeeper:</w:t>
          </w:r>
        </w:p>
      </w:docPartBody>
    </w:docPart>
    <w:docPart>
      <w:docPartPr>
        <w:name w:val="7A3D7AB8DF134BA8A2726964756C9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0DAC3-0795-409C-BC9E-A2782C8F6EB0}"/>
      </w:docPartPr>
      <w:docPartBody>
        <w:p w:rsidR="006F7710" w:rsidRDefault="00A155F6">
          <w:pPr>
            <w:pStyle w:val="7A3D7AB8DF134BA8A2726964756C9B67"/>
          </w:pPr>
          <w:r>
            <w:t>Attendees:</w:t>
          </w:r>
        </w:p>
      </w:docPartBody>
    </w:docPart>
    <w:docPart>
      <w:docPartPr>
        <w:name w:val="FB5C0C56DD4442F9811386F4A4D6B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08B1C-476D-4BF1-BBE2-4E99B5ADF149}"/>
      </w:docPartPr>
      <w:docPartBody>
        <w:p w:rsidR="006F7710" w:rsidRDefault="00A155F6">
          <w:pPr>
            <w:pStyle w:val="FB5C0C56DD4442F9811386F4A4D6B59A"/>
          </w:pPr>
          <w:r>
            <w:t>Minutes</w:t>
          </w:r>
        </w:p>
      </w:docPartBody>
    </w:docPart>
    <w:docPart>
      <w:docPartPr>
        <w:name w:val="CBF3C2ED73C84E09B899E3AE1C9F5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30ED6-C5C5-4A4B-8FA5-19ADD5DB1AEA}"/>
      </w:docPartPr>
      <w:docPartBody>
        <w:p w:rsidR="006F7710" w:rsidRDefault="00A155F6">
          <w:pPr>
            <w:pStyle w:val="CBF3C2ED73C84E09B899E3AE1C9F58E4"/>
          </w:pPr>
          <w:r>
            <w:t>Agenda item:</w:t>
          </w:r>
        </w:p>
      </w:docPartBody>
    </w:docPart>
    <w:docPart>
      <w:docPartPr>
        <w:name w:val="7E76725C17C94D55B248ACA79C6B4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D52ED-3FA3-491B-B848-6548CE8058B5}"/>
      </w:docPartPr>
      <w:docPartBody>
        <w:p w:rsidR="006F7710" w:rsidRDefault="00A155F6">
          <w:pPr>
            <w:pStyle w:val="7E76725C17C94D55B248ACA79C6B4759"/>
          </w:pPr>
          <w:r>
            <w:t>Presenter:</w:t>
          </w:r>
        </w:p>
      </w:docPartBody>
    </w:docPart>
    <w:docPart>
      <w:docPartPr>
        <w:name w:val="177EA45A93F049B58741913AB1209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939F9-7531-418B-853A-22251B77B0EF}"/>
      </w:docPartPr>
      <w:docPartBody>
        <w:p w:rsidR="006F7710" w:rsidRDefault="00A155F6">
          <w:pPr>
            <w:pStyle w:val="177EA45A93F049B58741913AB1209174"/>
          </w:pPr>
          <w:r>
            <w:t>Discussion:</w:t>
          </w:r>
        </w:p>
      </w:docPartBody>
    </w:docPart>
    <w:docPart>
      <w:docPartPr>
        <w:name w:val="28EF407C52EC4C76B498D2D9D2F80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150AB-EEC8-499E-AFD0-8BC2CD54D24E}"/>
      </w:docPartPr>
      <w:docPartBody>
        <w:p w:rsidR="006F7710" w:rsidRDefault="00A155F6">
          <w:pPr>
            <w:pStyle w:val="28EF407C52EC4C76B498D2D9D2F806FF"/>
          </w:pPr>
          <w:r>
            <w:t>Conclusions: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F6"/>
    <w:rsid w:val="00257515"/>
    <w:rsid w:val="0058485F"/>
    <w:rsid w:val="006A5D1C"/>
    <w:rsid w:val="006F7710"/>
    <w:rsid w:val="00A155F6"/>
    <w:rsid w:val="00C468EF"/>
    <w:rsid w:val="00E2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EE37070514CE2839F7310C5EB629D">
    <w:name w:val="BEAEE37070514CE2839F7310C5EB629D"/>
  </w:style>
  <w:style w:type="paragraph" w:customStyle="1" w:styleId="4FC0358B410B4ABDA2054DA9446CD40B">
    <w:name w:val="4FC0358B410B4ABDA2054DA9446CD40B"/>
  </w:style>
  <w:style w:type="paragraph" w:customStyle="1" w:styleId="DD6FF9194FDC4314BC12F5DDDA458560">
    <w:name w:val="DD6FF9194FDC4314BC12F5DDDA458560"/>
  </w:style>
  <w:style w:type="paragraph" w:customStyle="1" w:styleId="7227FCDD1D474C8687351031B3FD6D87">
    <w:name w:val="7227FCDD1D474C8687351031B3FD6D87"/>
  </w:style>
  <w:style w:type="paragraph" w:customStyle="1" w:styleId="E48F6B2EC3A440169577CB35FACD56EA">
    <w:name w:val="E48F6B2EC3A440169577CB35FACD56EA"/>
  </w:style>
  <w:style w:type="paragraph" w:customStyle="1" w:styleId="1637BB47374640CDB105F7441370375E">
    <w:name w:val="1637BB47374640CDB105F7441370375E"/>
  </w:style>
  <w:style w:type="paragraph" w:customStyle="1" w:styleId="3531B845476C43AA972864D347A83E6C">
    <w:name w:val="3531B845476C43AA972864D347A83E6C"/>
  </w:style>
  <w:style w:type="paragraph" w:customStyle="1" w:styleId="B3086C2EC5CE4DB6AD4A6EC126E5D9C0">
    <w:name w:val="B3086C2EC5CE4DB6AD4A6EC126E5D9C0"/>
  </w:style>
  <w:style w:type="paragraph" w:customStyle="1" w:styleId="D1AE78FEBFC847D792869BC9D4A33CF3">
    <w:name w:val="D1AE78FEBFC847D792869BC9D4A33CF3"/>
  </w:style>
  <w:style w:type="paragraph" w:customStyle="1" w:styleId="A873768A197341F997752D55EB2FC027">
    <w:name w:val="A873768A197341F997752D55EB2FC027"/>
  </w:style>
  <w:style w:type="paragraph" w:customStyle="1" w:styleId="18A4E28D790042908C7E341011DCACAF">
    <w:name w:val="18A4E28D790042908C7E341011DCACAF"/>
  </w:style>
  <w:style w:type="paragraph" w:customStyle="1" w:styleId="126FB425330F4DF495450FB8CC5F49A7">
    <w:name w:val="126FB425330F4DF495450FB8CC5F49A7"/>
  </w:style>
  <w:style w:type="paragraph" w:customStyle="1" w:styleId="3504D50A1E0848548A5B0DC710AE9B62">
    <w:name w:val="3504D50A1E0848548A5B0DC710AE9B62"/>
  </w:style>
  <w:style w:type="paragraph" w:customStyle="1" w:styleId="ECEB24CC3CE84D16AA3314FB81D5C6D4">
    <w:name w:val="ECEB24CC3CE84D16AA3314FB81D5C6D4"/>
  </w:style>
  <w:style w:type="paragraph" w:customStyle="1" w:styleId="7A3D7AB8DF134BA8A2726964756C9B67">
    <w:name w:val="7A3D7AB8DF134BA8A2726964756C9B67"/>
  </w:style>
  <w:style w:type="paragraph" w:customStyle="1" w:styleId="AFF7847014334DDDA859BA52117EFE2D">
    <w:name w:val="AFF7847014334DDDA859BA52117EFE2D"/>
  </w:style>
  <w:style w:type="paragraph" w:customStyle="1" w:styleId="A1F5B65CAB4A4390B0EBA06D23520221">
    <w:name w:val="A1F5B65CAB4A4390B0EBA06D23520221"/>
  </w:style>
  <w:style w:type="paragraph" w:customStyle="1" w:styleId="C9EDB59093564C5B85F9D45CDC2E1CE5">
    <w:name w:val="C9EDB59093564C5B85F9D45CDC2E1CE5"/>
  </w:style>
  <w:style w:type="paragraph" w:customStyle="1" w:styleId="E43F131A55CB46FEA7087FEB691B1AEE">
    <w:name w:val="E43F131A55CB46FEA7087FEB691B1AEE"/>
  </w:style>
  <w:style w:type="paragraph" w:customStyle="1" w:styleId="82916AD386DC483FA8D5FA7EE37038BC">
    <w:name w:val="82916AD386DC483FA8D5FA7EE37038BC"/>
  </w:style>
  <w:style w:type="paragraph" w:customStyle="1" w:styleId="FB5C0C56DD4442F9811386F4A4D6B59A">
    <w:name w:val="FB5C0C56DD4442F9811386F4A4D6B59A"/>
  </w:style>
  <w:style w:type="paragraph" w:customStyle="1" w:styleId="CBF3C2ED73C84E09B899E3AE1C9F58E4">
    <w:name w:val="CBF3C2ED73C84E09B899E3AE1C9F58E4"/>
  </w:style>
  <w:style w:type="paragraph" w:customStyle="1" w:styleId="37E59A30715E4CA6AEF2A9404165899C">
    <w:name w:val="37E59A30715E4CA6AEF2A9404165899C"/>
  </w:style>
  <w:style w:type="paragraph" w:customStyle="1" w:styleId="7E76725C17C94D55B248ACA79C6B4759">
    <w:name w:val="7E76725C17C94D55B248ACA79C6B4759"/>
  </w:style>
  <w:style w:type="paragraph" w:customStyle="1" w:styleId="4D2EB3D41FCB4BE08F3F2222A6649DBD">
    <w:name w:val="4D2EB3D41FCB4BE08F3F2222A6649DBD"/>
  </w:style>
  <w:style w:type="paragraph" w:customStyle="1" w:styleId="177EA45A93F049B58741913AB1209174">
    <w:name w:val="177EA45A93F049B58741913AB1209174"/>
  </w:style>
  <w:style w:type="paragraph" w:customStyle="1" w:styleId="062EFC6F12444CC4A73E82265BF89ACA">
    <w:name w:val="062EFC6F12444CC4A73E82265BF89ACA"/>
  </w:style>
  <w:style w:type="paragraph" w:customStyle="1" w:styleId="28EF407C52EC4C76B498D2D9D2F806FF">
    <w:name w:val="28EF407C52EC4C76B498D2D9D2F806FF"/>
  </w:style>
  <w:style w:type="paragraph" w:customStyle="1" w:styleId="86FBB879771C4160893CBA3FA4077596">
    <w:name w:val="86FBB879771C4160893CBA3FA4077596"/>
  </w:style>
  <w:style w:type="paragraph" w:customStyle="1" w:styleId="74895E319BA547CC817A47196B6CE6EE">
    <w:name w:val="74895E319BA547CC817A47196B6CE6EE"/>
  </w:style>
  <w:style w:type="paragraph" w:customStyle="1" w:styleId="839901F648B543EBACFB6E5D9008B9FF">
    <w:name w:val="839901F648B543EBACFB6E5D9008B9FF"/>
  </w:style>
  <w:style w:type="paragraph" w:customStyle="1" w:styleId="08C73C1E13D64BEAB397BA3ED1E568C0">
    <w:name w:val="08C73C1E13D64BEAB397BA3ED1E568C0"/>
  </w:style>
  <w:style w:type="paragraph" w:customStyle="1" w:styleId="4F2D07F1B8754548ACE622F5555982D4">
    <w:name w:val="4F2D07F1B8754548ACE622F5555982D4"/>
  </w:style>
  <w:style w:type="paragraph" w:customStyle="1" w:styleId="0391686FED49410D87E62C926869F7F6">
    <w:name w:val="0391686FED49410D87E62C926869F7F6"/>
  </w:style>
  <w:style w:type="paragraph" w:customStyle="1" w:styleId="6FF0DB2364E24D8289B8957642D2A27A">
    <w:name w:val="6FF0DB2364E24D8289B8957642D2A27A"/>
  </w:style>
  <w:style w:type="paragraph" w:customStyle="1" w:styleId="8D1C4528611B49379E02A95B824A1F80">
    <w:name w:val="8D1C4528611B49379E02A95B824A1F80"/>
  </w:style>
  <w:style w:type="paragraph" w:customStyle="1" w:styleId="EFA6B2D316CE4F7D89DAE7B21EBC396F">
    <w:name w:val="EFA6B2D316CE4F7D89DAE7B21EBC396F"/>
  </w:style>
  <w:style w:type="paragraph" w:customStyle="1" w:styleId="26613339B65E4017829B89311665D411">
    <w:name w:val="26613339B65E4017829B89311665D411"/>
  </w:style>
  <w:style w:type="paragraph" w:customStyle="1" w:styleId="0929B0BB69214FD58B71C419D6EFF8F3">
    <w:name w:val="0929B0BB69214FD58B71C419D6EFF8F3"/>
  </w:style>
  <w:style w:type="paragraph" w:customStyle="1" w:styleId="88CB6BBE04B34B8C801B73FEA88BFA97">
    <w:name w:val="88CB6BBE04B34B8C801B73FEA88BFA97"/>
  </w:style>
  <w:style w:type="paragraph" w:customStyle="1" w:styleId="7205AC4CFFC24D0BAB9A18926CC993B9">
    <w:name w:val="7205AC4CFFC24D0BAB9A18926CC993B9"/>
  </w:style>
  <w:style w:type="paragraph" w:customStyle="1" w:styleId="7E2763F445F04363B8515C855398A562">
    <w:name w:val="7E2763F445F04363B8515C855398A562"/>
  </w:style>
  <w:style w:type="paragraph" w:customStyle="1" w:styleId="57D0FAD5EF494B38B3F8071B9CE630B6">
    <w:name w:val="57D0FAD5EF494B38B3F8071B9CE630B6"/>
  </w:style>
  <w:style w:type="paragraph" w:customStyle="1" w:styleId="1B93CFA7FF4F42DD8C0C0179CE7A80EA">
    <w:name w:val="1B93CFA7FF4F42DD8C0C0179CE7A80EA"/>
  </w:style>
  <w:style w:type="paragraph" w:customStyle="1" w:styleId="A2B21E93C6C64F1BA9152495015AEB7C">
    <w:name w:val="A2B21E93C6C64F1BA9152495015AEB7C"/>
  </w:style>
  <w:style w:type="paragraph" w:customStyle="1" w:styleId="BD13EA115A284327A4FECFB5657CDE23">
    <w:name w:val="BD13EA115A284327A4FECFB5657CDE23"/>
  </w:style>
  <w:style w:type="paragraph" w:customStyle="1" w:styleId="7DFF78D2EFCD4793A930359A69F07664">
    <w:name w:val="7DFF78D2EFCD4793A930359A69F07664"/>
  </w:style>
  <w:style w:type="paragraph" w:customStyle="1" w:styleId="37FAD925F63F428E94D63D429DC2B656">
    <w:name w:val="37FAD925F63F428E94D63D429DC2B656"/>
  </w:style>
  <w:style w:type="paragraph" w:customStyle="1" w:styleId="11EF830047564B1EAFA0E05A4B61FA29">
    <w:name w:val="11EF830047564B1EAFA0E05A4B61FA29"/>
  </w:style>
  <w:style w:type="paragraph" w:customStyle="1" w:styleId="A927F326C9CF47069A4A11998640150B">
    <w:name w:val="A927F326C9CF47069A4A11998640150B"/>
  </w:style>
  <w:style w:type="paragraph" w:customStyle="1" w:styleId="AF89945078D1402A98B95DFFDBBF977D">
    <w:name w:val="AF89945078D1402A98B95DFFDBBF977D"/>
  </w:style>
  <w:style w:type="paragraph" w:customStyle="1" w:styleId="77B4E1DCB6CB45EA832E39925C16A4A8">
    <w:name w:val="77B4E1DCB6CB45EA832E39925C16A4A8"/>
  </w:style>
  <w:style w:type="paragraph" w:customStyle="1" w:styleId="2ECF3706C867452199060DA4C169C6F9">
    <w:name w:val="2ECF3706C867452199060DA4C169C6F9"/>
  </w:style>
  <w:style w:type="paragraph" w:customStyle="1" w:styleId="D01130187F934DE992A00DD7C83507C9">
    <w:name w:val="D01130187F934DE992A00DD7C83507C9"/>
  </w:style>
  <w:style w:type="paragraph" w:customStyle="1" w:styleId="D15FE4681EB34B24A8CA8F17CB02F09F">
    <w:name w:val="D15FE4681EB34B24A8CA8F17CB02F09F"/>
  </w:style>
  <w:style w:type="paragraph" w:customStyle="1" w:styleId="3A42B0FF612848E6A4C3E46B52B47D1B">
    <w:name w:val="3A42B0FF612848E6A4C3E46B52B47D1B"/>
  </w:style>
  <w:style w:type="paragraph" w:customStyle="1" w:styleId="B63C4DE7FFB34D48B786E43808B6AA7C">
    <w:name w:val="B63C4DE7FFB34D48B786E43808B6AA7C"/>
  </w:style>
  <w:style w:type="paragraph" w:customStyle="1" w:styleId="104AC27FB8F54EC7863B880D26012CAB">
    <w:name w:val="104AC27FB8F54EC7863B880D26012CAB"/>
  </w:style>
  <w:style w:type="paragraph" w:customStyle="1" w:styleId="A63F323EB98C49F9B16FD13526BBB414">
    <w:name w:val="A63F323EB98C49F9B16FD13526BBB414"/>
  </w:style>
  <w:style w:type="paragraph" w:customStyle="1" w:styleId="335F0B9257CB4462881B73BCDE523982">
    <w:name w:val="335F0B9257CB4462881B73BCDE523982"/>
  </w:style>
  <w:style w:type="paragraph" w:customStyle="1" w:styleId="CB5A0A69584A40899B933C730367C521">
    <w:name w:val="CB5A0A69584A40899B933C730367C521"/>
  </w:style>
  <w:style w:type="paragraph" w:customStyle="1" w:styleId="8D93FC34D0094C6691625E9450832F16">
    <w:name w:val="8D93FC34D0094C6691625E9450832F16"/>
  </w:style>
  <w:style w:type="paragraph" w:customStyle="1" w:styleId="0655084A9BF54B7FAB856A2F5D95E2AD">
    <w:name w:val="0655084A9BF54B7FAB856A2F5D95E2AD"/>
  </w:style>
  <w:style w:type="paragraph" w:customStyle="1" w:styleId="6227F0AA44694AD99276D08058BA0DA5">
    <w:name w:val="6227F0AA44694AD99276D08058BA0DA5"/>
  </w:style>
  <w:style w:type="paragraph" w:customStyle="1" w:styleId="B82CB12298A2487988E59A3E89F80153">
    <w:name w:val="B82CB12298A2487988E59A3E89F80153"/>
  </w:style>
  <w:style w:type="paragraph" w:customStyle="1" w:styleId="CF1484DBDD254DBBBCB00968F65A9E69">
    <w:name w:val="CF1484DBDD254DBBBCB00968F65A9E69"/>
  </w:style>
  <w:style w:type="paragraph" w:customStyle="1" w:styleId="DC7B025E85734DC39B6C64823DD1F38B">
    <w:name w:val="DC7B025E85734DC39B6C64823DD1F38B"/>
  </w:style>
  <w:style w:type="paragraph" w:customStyle="1" w:styleId="A3E5419B35E24DB294F71FD95E546AB0">
    <w:name w:val="A3E5419B35E24DB294F71FD95E546AB0"/>
  </w:style>
  <w:style w:type="paragraph" w:customStyle="1" w:styleId="5366F421A82B4B7A8DB7066C86B21F7D">
    <w:name w:val="5366F421A82B4B7A8DB7066C86B21F7D"/>
  </w:style>
  <w:style w:type="paragraph" w:customStyle="1" w:styleId="A44F4E85E04B4F168557DB915E99D518">
    <w:name w:val="A44F4E85E04B4F168557DB915E99D518"/>
  </w:style>
  <w:style w:type="paragraph" w:customStyle="1" w:styleId="6A66591685EB46DA8ED112F464983C58">
    <w:name w:val="6A66591685EB46DA8ED112F464983C58"/>
  </w:style>
  <w:style w:type="paragraph" w:customStyle="1" w:styleId="6E306C8F3BE448BC846F64C7D067BCEB">
    <w:name w:val="6E306C8F3BE448BC846F64C7D067BCEB"/>
  </w:style>
  <w:style w:type="paragraph" w:customStyle="1" w:styleId="B3068E4B79044DC19C0B89DF5587F419">
    <w:name w:val="B3068E4B79044DC19C0B89DF5587F419"/>
  </w:style>
  <w:style w:type="paragraph" w:customStyle="1" w:styleId="04D914B0DFD040E498A06176AB356C16">
    <w:name w:val="04D914B0DFD040E498A06176AB356C16"/>
  </w:style>
  <w:style w:type="paragraph" w:customStyle="1" w:styleId="772C26DE02C0477CADA73E6AE081C77D">
    <w:name w:val="772C26DE02C0477CADA73E6AE081C77D"/>
  </w:style>
  <w:style w:type="paragraph" w:customStyle="1" w:styleId="B6FC2BE773D24FD886EE736A9E718366">
    <w:name w:val="B6FC2BE773D24FD886EE736A9E718366"/>
  </w:style>
  <w:style w:type="paragraph" w:customStyle="1" w:styleId="079E706AA38D4BA9A13BD5CC558DF7B7">
    <w:name w:val="079E706AA38D4BA9A13BD5CC558DF7B7"/>
  </w:style>
  <w:style w:type="paragraph" w:customStyle="1" w:styleId="39916EB2C39749A1A62633205A472630">
    <w:name w:val="39916EB2C39749A1A62633205A472630"/>
  </w:style>
  <w:style w:type="paragraph" w:customStyle="1" w:styleId="BFB0A0BE3FD944759A1076AF14FB25ED">
    <w:name w:val="BFB0A0BE3FD944759A1076AF14FB25ED"/>
  </w:style>
  <w:style w:type="paragraph" w:customStyle="1" w:styleId="CE535E19858A4806B2823ADC04E9F030">
    <w:name w:val="CE535E19858A4806B2823ADC04E9F030"/>
  </w:style>
  <w:style w:type="paragraph" w:customStyle="1" w:styleId="71F711BB218E46858B32225B4268F226">
    <w:name w:val="71F711BB218E46858B32225B4268F226"/>
  </w:style>
  <w:style w:type="paragraph" w:customStyle="1" w:styleId="AC5EEACFC7FC4AF1BF5F27AE95E903AB">
    <w:name w:val="AC5EEACFC7FC4AF1BF5F27AE95E903AB"/>
  </w:style>
  <w:style w:type="paragraph" w:customStyle="1" w:styleId="104CBDD65BF549EA99910163597E4BC6">
    <w:name w:val="104CBDD65BF549EA99910163597E4BC6"/>
  </w:style>
  <w:style w:type="paragraph" w:customStyle="1" w:styleId="BA100804A4404F97A547C68E700359AB">
    <w:name w:val="BA100804A4404F97A547C68E700359AB"/>
  </w:style>
  <w:style w:type="paragraph" w:customStyle="1" w:styleId="9CA0F16524BB476AA6C899E160398ED5">
    <w:name w:val="9CA0F16524BB476AA6C899E160398ED5"/>
  </w:style>
  <w:style w:type="paragraph" w:customStyle="1" w:styleId="CED38198AB014C1D862762D2BCE2D1EA">
    <w:name w:val="CED38198AB014C1D862762D2BCE2D1EA"/>
  </w:style>
  <w:style w:type="paragraph" w:customStyle="1" w:styleId="6F72D2FB56084330A2C7179AC7EF61A1">
    <w:name w:val="6F72D2FB56084330A2C7179AC7EF61A1"/>
  </w:style>
  <w:style w:type="paragraph" w:customStyle="1" w:styleId="BA80176AD78B43959B1BAADFE8739883">
    <w:name w:val="BA80176AD78B43959B1BAADFE87398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149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Kalina</dc:creator>
  <cp:keywords/>
  <dc:description/>
  <cp:lastModifiedBy>Windows User</cp:lastModifiedBy>
  <cp:revision>95</cp:revision>
  <dcterms:created xsi:type="dcterms:W3CDTF">2016-09-08T08:00:00Z</dcterms:created>
  <dcterms:modified xsi:type="dcterms:W3CDTF">2016-10-03T19:43:00Z</dcterms:modified>
  <cp:version/>
</cp:coreProperties>
</file>