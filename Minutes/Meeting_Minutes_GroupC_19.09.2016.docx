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0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676CAF07" w14:textId="77777777" w:rsidTr="008A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6B808321" w14:textId="77777777" w:rsidR="002B2D13" w:rsidRPr="00D60069" w:rsidRDefault="00FD76BE" w:rsidP="00FD76BE">
            <w:pPr>
              <w:pStyle w:val="a8"/>
            </w:pPr>
            <w:r>
              <w:t>Meeting Minutes</w:t>
            </w:r>
          </w:p>
        </w:tc>
        <w:tc>
          <w:tcPr>
            <w:tcW w:w="2574" w:type="dxa"/>
          </w:tcPr>
          <w:p w14:paraId="3C336AB2" w14:textId="4EB8CD23" w:rsidR="00D62E01" w:rsidRPr="00D60069" w:rsidRDefault="00AF0442">
            <w:pPr>
              <w:pStyle w:val="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8A2CD5">
              <w:t>.09.2016</w:t>
            </w:r>
          </w:p>
          <w:p w14:paraId="1B91031C" w14:textId="6401D866" w:rsidR="00D62E01" w:rsidRPr="00D60069" w:rsidRDefault="00AF0442">
            <w:pPr>
              <w:pStyle w:val="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16.00-16.40</w:t>
            </w:r>
          </w:p>
          <w:p w14:paraId="253117D9" w14:textId="2D8A9364" w:rsidR="002B2D13" w:rsidRPr="00D60069" w:rsidRDefault="008A2CD5" w:rsidP="00401F83">
            <w:pPr>
              <w:pStyle w:val="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R1,</w:t>
            </w:r>
            <w:r w:rsidR="00401F83">
              <w:t xml:space="preserve"> 2.40</w:t>
            </w:r>
            <w:bookmarkStart w:id="0" w:name="_GoBack"/>
            <w:bookmarkEnd w:id="0"/>
          </w:p>
        </w:tc>
      </w:tr>
    </w:tbl>
    <w:tbl>
      <w:tblPr>
        <w:tblStyle w:val="50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2B8D0C87" w14:textId="77777777" w:rsidTr="00E048B4">
        <w:sdt>
          <w:sdtPr>
            <w:id w:val="834805806"/>
            <w:placeholder>
              <w:docPart w:val="E48F6B2EC3A440169577CB35FACD56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4F839F85" w14:textId="77777777" w:rsidR="002B2D13" w:rsidRPr="00D60069" w:rsidRDefault="006344A8" w:rsidP="00D60069">
                <w:pPr>
                  <w:pStyle w:val="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078B9473" w14:textId="77777777" w:rsidR="002B2D13" w:rsidRPr="00D60069" w:rsidRDefault="008A2CD5" w:rsidP="008A2CD5">
            <w:pPr>
              <w:spacing w:after="80"/>
            </w:pPr>
            <w:r>
              <w:t>Li Li</w:t>
            </w:r>
          </w:p>
        </w:tc>
        <w:tc>
          <w:tcPr>
            <w:tcW w:w="1779" w:type="dxa"/>
            <w:tcMar>
              <w:top w:w="144" w:type="dxa"/>
            </w:tcMar>
          </w:tcPr>
          <w:p w14:paraId="10CABF2B" w14:textId="77777777" w:rsidR="002B2D13" w:rsidRPr="00D60069" w:rsidRDefault="00CF7D87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3531B845476C43AA972864D347A83E6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4D14A1B9" w14:textId="77777777" w:rsidR="002B2D13" w:rsidRPr="00D60069" w:rsidRDefault="00245BBC" w:rsidP="008A2CD5">
            <w:pPr>
              <w:spacing w:after="80"/>
            </w:pPr>
            <w:r>
              <w:t>Project Plan</w:t>
            </w:r>
          </w:p>
        </w:tc>
      </w:tr>
      <w:tr w:rsidR="002B2D13" w:rsidRPr="00D60069" w14:paraId="701E5782" w14:textId="77777777" w:rsidTr="00E048B4">
        <w:sdt>
          <w:sdtPr>
            <w:id w:val="-906145096"/>
            <w:placeholder>
              <w:docPart w:val="D1AE78FEBFC847D792869BC9D4A33C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5D26541C" w14:textId="77777777" w:rsidR="002B2D13" w:rsidRPr="00D60069" w:rsidRDefault="006344A8" w:rsidP="00D60069">
                <w:pPr>
                  <w:pStyle w:val="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22759170" w14:textId="65B71905" w:rsidR="002B2D13" w:rsidRPr="00D60069" w:rsidRDefault="00BB7122" w:rsidP="00B211AB">
            <w:pPr>
              <w:spacing w:after="80"/>
            </w:pPr>
            <w:r>
              <w:rPr>
                <w:rFonts w:ascii="黑体" w:eastAsia="黑体" w:hAnsi="黑体"/>
                <w:lang w:eastAsia="zh-CN"/>
              </w:rPr>
              <w:t>Jianfei Feng</w:t>
            </w:r>
          </w:p>
        </w:tc>
        <w:tc>
          <w:tcPr>
            <w:tcW w:w="1779" w:type="dxa"/>
          </w:tcPr>
          <w:p w14:paraId="1359324F" w14:textId="77777777" w:rsidR="002B2D13" w:rsidRPr="00D60069" w:rsidRDefault="00CF7D87" w:rsidP="00D60069">
            <w:pPr>
              <w:pStyle w:val="2"/>
              <w:spacing w:after="80"/>
              <w:outlineLvl w:val="1"/>
            </w:pPr>
            <w:sdt>
              <w:sdtPr>
                <w:id w:val="795647141"/>
                <w:placeholder>
                  <w:docPart w:val="18A4E28D790042908C7E341011DCACA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5FEBB226" w14:textId="77777777" w:rsidR="002B2D13" w:rsidRPr="00D60069" w:rsidRDefault="008A2CD5" w:rsidP="008A2CD5">
            <w:pPr>
              <w:spacing w:after="80"/>
            </w:pPr>
            <w:r>
              <w:t>J</w:t>
            </w:r>
            <w:r w:rsidR="00245BBC">
              <w:t>ieFan Lin</w:t>
            </w:r>
          </w:p>
        </w:tc>
      </w:tr>
      <w:tr w:rsidR="002B2D13" w:rsidRPr="00D60069" w14:paraId="0F058CE1" w14:textId="77777777" w:rsidTr="00E048B4">
        <w:tc>
          <w:tcPr>
            <w:tcW w:w="1946" w:type="dxa"/>
          </w:tcPr>
          <w:p w14:paraId="57101228" w14:textId="77777777" w:rsidR="002B2D13" w:rsidRPr="00D60069" w:rsidRDefault="00CF7D87" w:rsidP="00D60069">
            <w:pPr>
              <w:pStyle w:val="2"/>
              <w:spacing w:after="80"/>
              <w:outlineLvl w:val="1"/>
            </w:pPr>
            <w:sdt>
              <w:sdtPr>
                <w:id w:val="-1232768380"/>
                <w:placeholder>
                  <w:docPart w:val="3504D50A1E0848548A5B0DC710AE9B6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1E957328" w14:textId="77777777" w:rsidR="002B2D13" w:rsidRPr="00D60069" w:rsidRDefault="00245BBC" w:rsidP="008A2CD5">
            <w:pPr>
              <w:spacing w:after="80"/>
            </w:pPr>
            <w:r>
              <w:t>JieFan Lin</w:t>
            </w:r>
          </w:p>
        </w:tc>
        <w:tc>
          <w:tcPr>
            <w:tcW w:w="1779" w:type="dxa"/>
          </w:tcPr>
          <w:p w14:paraId="666F8B36" w14:textId="77777777" w:rsidR="002B2D13" w:rsidRPr="00D60069" w:rsidRDefault="002B2D13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603C93F8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31B746BD" w14:textId="77777777" w:rsidTr="00E048B4">
        <w:tc>
          <w:tcPr>
            <w:tcW w:w="1980" w:type="dxa"/>
            <w:tcMar>
              <w:top w:w="144" w:type="dxa"/>
            </w:tcMar>
          </w:tcPr>
          <w:p w14:paraId="62FA49E9" w14:textId="77777777" w:rsidR="002B2D13" w:rsidRPr="00D60069" w:rsidRDefault="00CF7D87">
            <w:pPr>
              <w:pStyle w:val="2"/>
            </w:pPr>
            <w:sdt>
              <w:sdtPr>
                <w:id w:val="1643469904"/>
                <w:placeholder>
                  <w:docPart w:val="7A3D7AB8DF134BA8A2726964756C9B6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6F255FF" w14:textId="77777777" w:rsidR="002B2D13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Li Li</w:t>
            </w:r>
          </w:p>
          <w:p w14:paraId="09D9F620" w14:textId="77777777" w:rsidR="008A2CD5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Jiaqi Ni</w:t>
            </w:r>
          </w:p>
          <w:p w14:paraId="09C3DEFA" w14:textId="77777777" w:rsidR="008A2CD5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Jianfei Feng</w:t>
            </w:r>
          </w:p>
          <w:p w14:paraId="3A4DDCE2" w14:textId="77777777" w:rsidR="00116691" w:rsidRPr="00240BF6" w:rsidRDefault="00116691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Wen Zhang</w:t>
            </w:r>
          </w:p>
          <w:p w14:paraId="581FAF8E" w14:textId="77777777" w:rsidR="008A2CD5" w:rsidRDefault="008A2CD5" w:rsidP="008A2CD5">
            <w:r>
              <w:t>Kalina Petrova</w:t>
            </w:r>
          </w:p>
          <w:p w14:paraId="529EB22D" w14:textId="77777777" w:rsidR="00DF1772" w:rsidRDefault="00DF1772" w:rsidP="008A2CD5">
            <w:r>
              <w:t>Mengchuan Liu</w:t>
            </w:r>
          </w:p>
          <w:p w14:paraId="2D264F27" w14:textId="77777777" w:rsidR="00DF1772" w:rsidRPr="00D60069" w:rsidRDefault="00DF1772" w:rsidP="008A2CD5">
            <w:r>
              <w:t>Jiefan Lin</w:t>
            </w:r>
          </w:p>
        </w:tc>
      </w:tr>
    </w:tbl>
    <w:sdt>
      <w:sdtPr>
        <w:id w:val="-2901889"/>
        <w:placeholder>
          <w:docPart w:val="FB5C0C56DD4442F9811386F4A4D6B59A"/>
        </w:placeholder>
        <w:temporary/>
        <w:showingPlcHdr/>
        <w15:appearance w15:val="hidden"/>
      </w:sdtPr>
      <w:sdtEndPr/>
      <w:sdtContent>
        <w:p w14:paraId="5F2183A5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01"/>
        <w:gridCol w:w="4889"/>
        <w:gridCol w:w="1324"/>
        <w:gridCol w:w="2310"/>
      </w:tblGrid>
      <w:tr w:rsidR="002B2D13" w:rsidRPr="00D60069" w14:paraId="3AA1907A" w14:textId="77777777" w:rsidTr="009913A3">
        <w:tc>
          <w:tcPr>
            <w:tcW w:w="1701" w:type="dxa"/>
          </w:tcPr>
          <w:bookmarkStart w:id="1" w:name="MinuteItems"/>
          <w:bookmarkStart w:id="2" w:name="MinuteTopicSection"/>
          <w:bookmarkEnd w:id="1"/>
          <w:p w14:paraId="23C4399E" w14:textId="77777777" w:rsidR="002B2D13" w:rsidRPr="00D60069" w:rsidRDefault="00CF7D87">
            <w:pPr>
              <w:pStyle w:val="2"/>
            </w:pPr>
            <w:sdt>
              <w:sdtPr>
                <w:id w:val="90904773"/>
                <w:placeholder>
                  <w:docPart w:val="CBF3C2ED73C84E09B899E3AE1C9F58E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889" w:type="dxa"/>
          </w:tcPr>
          <w:p w14:paraId="39E332B9" w14:textId="77777777" w:rsidR="00CD4885" w:rsidRDefault="00CD4885" w:rsidP="008A2CD5">
            <w:pPr>
              <w:rPr>
                <w:lang w:eastAsia="zh-CN"/>
              </w:rPr>
            </w:pPr>
          </w:p>
          <w:p w14:paraId="5C1DB241" w14:textId="77777777" w:rsidR="002B2D13" w:rsidRDefault="00CD4885" w:rsidP="008A2CD5">
            <w:pPr>
              <w:rPr>
                <w:lang w:eastAsia="zh-CN"/>
              </w:rPr>
            </w:pPr>
            <w:r>
              <w:rPr>
                <w:lang w:eastAsia="zh-CN"/>
              </w:rPr>
              <w:t>Presentation of the project plan</w:t>
            </w:r>
          </w:p>
          <w:p w14:paraId="7A4C59A7" w14:textId="77777777" w:rsidR="009913A3" w:rsidRPr="00D60069" w:rsidRDefault="009913A3" w:rsidP="00CD4885"/>
        </w:tc>
        <w:tc>
          <w:tcPr>
            <w:tcW w:w="1324" w:type="dxa"/>
          </w:tcPr>
          <w:p w14:paraId="5E18470A" w14:textId="77777777" w:rsidR="002B2D13" w:rsidRPr="00D60069" w:rsidRDefault="00CF7D87">
            <w:pPr>
              <w:pStyle w:val="2"/>
            </w:pPr>
            <w:sdt>
              <w:sdtPr>
                <w:id w:val="1737199064"/>
                <w:placeholder>
                  <w:docPart w:val="7E76725C17C94D55B248ACA79C6B475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646A2FB6" w14:textId="77777777" w:rsidR="002B2D13" w:rsidRDefault="00CD4885" w:rsidP="008A2CD5">
            <w:r>
              <w:t>JianF</w:t>
            </w:r>
            <w:r w:rsidR="008A2CD5">
              <w:t>ei Feng</w:t>
            </w:r>
          </w:p>
          <w:p w14:paraId="58B5343B" w14:textId="77777777" w:rsidR="00B67638" w:rsidRPr="00D60069" w:rsidRDefault="00B67638" w:rsidP="008A2CD5">
            <w:r>
              <w:t>Kalina Petrova</w:t>
            </w:r>
          </w:p>
        </w:tc>
      </w:tr>
    </w:tbl>
    <w:p w14:paraId="63307860" w14:textId="77777777" w:rsidR="002B2D13" w:rsidRDefault="00CF7D87" w:rsidP="00CD4885">
      <w:pPr>
        <w:pStyle w:val="4"/>
        <w:tabs>
          <w:tab w:val="left" w:pos="3123"/>
        </w:tabs>
        <w:rPr>
          <w:lang w:eastAsia="zh-CN"/>
        </w:rPr>
      </w:pPr>
      <w:sdt>
        <w:sdtPr>
          <w:id w:val="-391195506"/>
          <w:placeholder>
            <w:docPart w:val="177EA45A93F049B58741913AB120917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  <w:r w:rsidR="00CD4885">
        <w:t xml:space="preserve"> </w:t>
      </w:r>
    </w:p>
    <w:p w14:paraId="730B1145" w14:textId="788EB13D" w:rsidR="00750BEB" w:rsidRDefault="00750BEB" w:rsidP="00750BE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141D6">
        <w:rPr>
          <w:lang w:eastAsia="zh-CN"/>
        </w:rPr>
        <w:t>1.</w:t>
      </w:r>
      <w:r>
        <w:rPr>
          <w:lang w:eastAsia="zh-CN"/>
        </w:rPr>
        <w:t xml:space="preserve">The efficiency of the </w:t>
      </w:r>
      <w:r w:rsidR="00451020">
        <w:rPr>
          <w:lang w:eastAsia="zh-CN"/>
        </w:rPr>
        <w:t>project plan.</w:t>
      </w:r>
    </w:p>
    <w:p w14:paraId="5586F5D5" w14:textId="15326082" w:rsidR="00CD4885" w:rsidRDefault="00451020" w:rsidP="00CD488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3141D6">
        <w:rPr>
          <w:lang w:eastAsia="zh-CN"/>
        </w:rPr>
        <w:t>2.</w:t>
      </w:r>
      <w:r>
        <w:rPr>
          <w:lang w:eastAsia="zh-CN"/>
        </w:rPr>
        <w:t>The control of the risk.</w:t>
      </w:r>
    </w:p>
    <w:p w14:paraId="3591C8FE" w14:textId="48AD0BB4" w:rsidR="00CD4885" w:rsidRDefault="00CD4885" w:rsidP="00CD4885">
      <w:r>
        <w:tab/>
      </w:r>
      <w:r>
        <w:tab/>
      </w:r>
      <w:r w:rsidR="003141D6">
        <w:t>3.</w:t>
      </w:r>
      <w:r w:rsidR="00451020">
        <w:t xml:space="preserve">The </w:t>
      </w:r>
      <w:r w:rsidR="00451020">
        <w:rPr>
          <w:lang w:eastAsia="zh-CN"/>
        </w:rPr>
        <w:t xml:space="preserve">setting of </w:t>
      </w:r>
      <w:r>
        <w:t>Timeline and milestone</w:t>
      </w:r>
      <w:r w:rsidR="00451020">
        <w:t xml:space="preserve"> (</w:t>
      </w:r>
      <w:r w:rsidR="00B67638">
        <w:t>three stage, six milestones</w:t>
      </w:r>
      <w:r w:rsidR="00451020">
        <w:t>)</w:t>
      </w:r>
      <w:r w:rsidR="00B67638">
        <w:t>.</w:t>
      </w:r>
    </w:p>
    <w:p w14:paraId="34D87F3B" w14:textId="31A6E63D" w:rsidR="00B67638" w:rsidRDefault="00B67638" w:rsidP="00CD4885">
      <w:r>
        <w:tab/>
      </w:r>
      <w:r>
        <w:tab/>
      </w:r>
      <w:r w:rsidR="003141D6">
        <w:t>4.</w:t>
      </w:r>
      <w:r>
        <w:t>Estimation of real coding.</w:t>
      </w:r>
    </w:p>
    <w:p w14:paraId="7095D4CB" w14:textId="6ADB7093" w:rsidR="00B67638" w:rsidRDefault="00840D64" w:rsidP="00CD4885">
      <w:r>
        <w:tab/>
      </w:r>
      <w:r>
        <w:tab/>
      </w:r>
      <w:r w:rsidR="003141D6">
        <w:t>5.</w:t>
      </w:r>
      <w:r>
        <w:t xml:space="preserve">When to finalize the </w:t>
      </w:r>
      <w:r w:rsidR="008357EC">
        <w:t>requirements.</w:t>
      </w:r>
    </w:p>
    <w:p w14:paraId="3F117232" w14:textId="7F7A9D00" w:rsidR="00B67638" w:rsidRDefault="008357EC" w:rsidP="00CD4885">
      <w:pPr>
        <w:rPr>
          <w:lang w:eastAsia="zh-CN"/>
        </w:rPr>
      </w:pPr>
      <w:r>
        <w:tab/>
      </w:r>
      <w:r>
        <w:tab/>
      </w:r>
      <w:r w:rsidR="003141D6">
        <w:t>6.</w:t>
      </w:r>
      <w:r>
        <w:rPr>
          <w:lang w:eastAsia="zh-CN"/>
        </w:rPr>
        <w:t>The essentiality of expatiating the requirement.</w:t>
      </w:r>
    </w:p>
    <w:p w14:paraId="1B56CB26" w14:textId="1DE614E5" w:rsidR="00B67638" w:rsidRDefault="008357EC" w:rsidP="00CD488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141D6">
        <w:rPr>
          <w:lang w:eastAsia="zh-CN"/>
        </w:rPr>
        <w:t>7.</w:t>
      </w:r>
      <w:r w:rsidR="00E7038B">
        <w:rPr>
          <w:lang w:eastAsia="zh-CN"/>
        </w:rPr>
        <w:t>It is a waste of time on stage iterations.</w:t>
      </w:r>
    </w:p>
    <w:p w14:paraId="6BBC2241" w14:textId="1EBC4D77" w:rsidR="009A6996" w:rsidRDefault="00E7038B" w:rsidP="00CD488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141D6">
        <w:rPr>
          <w:lang w:eastAsia="zh-CN"/>
        </w:rPr>
        <w:t>8.</w:t>
      </w:r>
      <w:r>
        <w:rPr>
          <w:lang w:eastAsia="zh-CN"/>
        </w:rPr>
        <w:t xml:space="preserve">The allocation of the </w:t>
      </w:r>
      <w:r w:rsidR="00362C96">
        <w:rPr>
          <w:lang w:eastAsia="zh-CN"/>
        </w:rPr>
        <w:t xml:space="preserve">job within </w:t>
      </w:r>
      <w:r w:rsidR="00362C96">
        <w:rPr>
          <w:rFonts w:hint="eastAsia"/>
          <w:lang w:eastAsia="zh-CN"/>
        </w:rPr>
        <w:t>the</w:t>
      </w:r>
      <w:r w:rsidR="00362C96">
        <w:rPr>
          <w:lang w:eastAsia="zh-CN"/>
        </w:rPr>
        <w:t xml:space="preserve"> group.</w:t>
      </w:r>
    </w:p>
    <w:p w14:paraId="2B7B1352" w14:textId="38F49184" w:rsidR="00B67638" w:rsidRDefault="00B67638" w:rsidP="00CD4885">
      <w:pPr>
        <w:rPr>
          <w:lang w:eastAsia="zh-CN"/>
        </w:rPr>
      </w:pPr>
      <w:r>
        <w:tab/>
      </w:r>
      <w:r>
        <w:tab/>
      </w:r>
      <w:r w:rsidR="003141D6">
        <w:t>9.</w:t>
      </w:r>
      <w:r w:rsidR="00362C96">
        <w:rPr>
          <w:lang w:eastAsia="zh-CN"/>
        </w:rPr>
        <w:t>How to oversee and monitor implementation of the Project Plan.</w:t>
      </w:r>
    </w:p>
    <w:p w14:paraId="6FD69867" w14:textId="197F5324" w:rsidR="009A6996" w:rsidRDefault="009A6996" w:rsidP="00CD4885">
      <w:r>
        <w:tab/>
      </w:r>
      <w:r>
        <w:tab/>
      </w:r>
      <w:r w:rsidR="003141D6">
        <w:t>10.</w:t>
      </w:r>
      <w:r>
        <w:t xml:space="preserve">How </w:t>
      </w:r>
      <w:r w:rsidR="004E5AAB">
        <w:t>to be a good project leader, such as check whether the question to be answered.</w:t>
      </w:r>
    </w:p>
    <w:p w14:paraId="1445C1F4" w14:textId="44A54BEB" w:rsidR="00862E3A" w:rsidRDefault="00862E3A" w:rsidP="00CD488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141D6">
        <w:rPr>
          <w:lang w:eastAsia="zh-CN"/>
        </w:rPr>
        <w:t>11.Figure out our ways of working.</w:t>
      </w:r>
    </w:p>
    <w:p w14:paraId="49F36442" w14:textId="145E46EC" w:rsidR="003141D6" w:rsidRDefault="003141D6" w:rsidP="00CD488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12.Write the good documentation.</w:t>
      </w:r>
    </w:p>
    <w:p w14:paraId="5385A679" w14:textId="7FD38952" w:rsidR="000004EF" w:rsidRDefault="000004EF" w:rsidP="00CD4885">
      <w:pPr>
        <w:rPr>
          <w:lang w:eastAsia="zh-CN"/>
        </w:rPr>
      </w:pPr>
      <w:r>
        <w:tab/>
      </w:r>
      <w:r>
        <w:tab/>
      </w:r>
      <w:r w:rsidR="003141D6">
        <w:t xml:space="preserve">13.Demonstrate the </w:t>
      </w:r>
      <w:r>
        <w:t>Demo</w:t>
      </w:r>
      <w:r w:rsidR="003141D6">
        <w:rPr>
          <w:lang w:eastAsia="zh-CN"/>
        </w:rPr>
        <w:t xml:space="preserve"> </w:t>
      </w:r>
      <w:r w:rsidR="003141D6">
        <w:rPr>
          <w:rFonts w:hint="eastAsia"/>
          <w:lang w:eastAsia="zh-CN"/>
        </w:rPr>
        <w:t>in</w:t>
      </w:r>
      <w:r w:rsidR="003141D6">
        <w:rPr>
          <w:lang w:eastAsia="zh-CN"/>
        </w:rPr>
        <w:t xml:space="preserve"> </w:t>
      </w:r>
      <w:r w:rsidR="003141D6">
        <w:rPr>
          <w:rFonts w:hint="eastAsia"/>
          <w:lang w:eastAsia="zh-CN"/>
        </w:rPr>
        <w:t>the</w:t>
      </w:r>
      <w:r w:rsidR="003141D6">
        <w:rPr>
          <w:lang w:eastAsia="zh-CN"/>
        </w:rPr>
        <w:t xml:space="preserve"> project lifecycle.</w:t>
      </w:r>
    </w:p>
    <w:p w14:paraId="2C4AD952" w14:textId="51CB4454" w:rsidR="000004EF" w:rsidRDefault="000004EF" w:rsidP="00CD4885">
      <w:pPr>
        <w:rPr>
          <w:lang w:eastAsia="zh-CN"/>
        </w:rPr>
      </w:pPr>
      <w:r>
        <w:tab/>
      </w:r>
      <w:r>
        <w:tab/>
      </w:r>
      <w:r w:rsidR="003141D6">
        <w:t>14.</w:t>
      </w:r>
      <w:r>
        <w:t xml:space="preserve">User Requirement: </w:t>
      </w:r>
      <w:r w:rsidR="003141D6">
        <w:t xml:space="preserve">should be defined </w:t>
      </w:r>
      <w:r w:rsidR="003141D6">
        <w:rPr>
          <w:lang w:eastAsia="zh-CN"/>
        </w:rPr>
        <w:t xml:space="preserve">in </w:t>
      </w:r>
      <w:r w:rsidR="003141D6">
        <w:rPr>
          <w:rFonts w:hint="eastAsia"/>
          <w:lang w:eastAsia="zh-CN"/>
        </w:rPr>
        <w:t>the</w:t>
      </w:r>
      <w:r w:rsidR="003141D6">
        <w:rPr>
          <w:lang w:eastAsia="zh-CN"/>
        </w:rPr>
        <w:t xml:space="preserve"> beginning. What do we want to improve?</w:t>
      </w:r>
    </w:p>
    <w:p w14:paraId="7E093AD4" w14:textId="4322E1EF" w:rsidR="003141D6" w:rsidRDefault="003141D6" w:rsidP="00CD488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15. The meeting invitation.</w:t>
      </w:r>
    </w:p>
    <w:p w14:paraId="7F019FC2" w14:textId="7D7EE100" w:rsidR="00F93CD8" w:rsidRPr="003141D6" w:rsidRDefault="003141D6" w:rsidP="00F93CD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16. Make intensive schedule.</w:t>
      </w:r>
    </w:p>
    <w:p w14:paraId="7C5ACCC2" w14:textId="77777777" w:rsidR="002B2D13" w:rsidRPr="00D60069" w:rsidRDefault="00CF7D87">
      <w:pPr>
        <w:pStyle w:val="4"/>
      </w:pPr>
      <w:sdt>
        <w:sdtPr>
          <w:id w:val="1574465788"/>
          <w:placeholder>
            <w:docPart w:val="28EF407C52EC4C76B498D2D9D2F806FF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426E3546" w14:textId="1C2D2DA3" w:rsidR="006A29D5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3141D6">
        <w:rPr>
          <w:rFonts w:eastAsia="黑体"/>
          <w:lang w:eastAsia="zh-CN"/>
        </w:rPr>
        <w:t>1.</w:t>
      </w:r>
      <w:r>
        <w:rPr>
          <w:rFonts w:eastAsia="黑体"/>
          <w:lang w:eastAsia="zh-CN"/>
        </w:rPr>
        <w:t>Shift</w:t>
      </w:r>
      <w:r w:rsidR="003141D6">
        <w:rPr>
          <w:rFonts w:eastAsia="黑体"/>
          <w:lang w:eastAsia="zh-CN"/>
        </w:rPr>
        <w:t xml:space="preserve"> the whole analysis to the</w:t>
      </w:r>
      <w:r>
        <w:rPr>
          <w:rFonts w:eastAsia="黑体"/>
          <w:lang w:eastAsia="zh-CN"/>
        </w:rPr>
        <w:t xml:space="preserve"> first f</w:t>
      </w:r>
      <w:r w:rsidR="003141D6">
        <w:rPr>
          <w:rFonts w:eastAsia="黑体"/>
          <w:lang w:eastAsia="zh-CN"/>
        </w:rPr>
        <w:t>ew</w:t>
      </w:r>
      <w:r>
        <w:rPr>
          <w:rFonts w:eastAsia="黑体"/>
          <w:lang w:eastAsia="zh-CN"/>
        </w:rPr>
        <w:t xml:space="preserve"> weeks.</w:t>
      </w:r>
    </w:p>
    <w:p w14:paraId="18FE8F94" w14:textId="078AB7BD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3141D6">
        <w:rPr>
          <w:rFonts w:eastAsia="黑体"/>
          <w:lang w:eastAsia="zh-CN"/>
        </w:rPr>
        <w:t>2.</w:t>
      </w:r>
      <w:r>
        <w:rPr>
          <w:rFonts w:eastAsia="黑体"/>
          <w:lang w:eastAsia="zh-CN"/>
        </w:rPr>
        <w:t>Each phase will have clear division.</w:t>
      </w:r>
    </w:p>
    <w:p w14:paraId="7DE7DE33" w14:textId="77777777" w:rsidR="003141D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3141D6">
        <w:rPr>
          <w:rFonts w:eastAsia="黑体"/>
          <w:lang w:eastAsia="zh-CN"/>
        </w:rPr>
        <w:t xml:space="preserve">3.From manager point of view, </w:t>
      </w:r>
      <w:r>
        <w:rPr>
          <w:rFonts w:eastAsia="黑体"/>
          <w:lang w:eastAsia="zh-CN"/>
        </w:rPr>
        <w:t>synchronize</w:t>
      </w:r>
      <w:r w:rsidR="003141D6">
        <w:rPr>
          <w:rFonts w:eastAsia="黑体"/>
          <w:lang w:eastAsia="zh-CN"/>
        </w:rPr>
        <w:t xml:space="preserve"> the jobs will be more efficient.</w:t>
      </w:r>
      <w:r>
        <w:rPr>
          <w:rFonts w:eastAsia="黑体"/>
          <w:lang w:eastAsia="zh-CN"/>
        </w:rPr>
        <w:t xml:space="preserve"> </w:t>
      </w:r>
    </w:p>
    <w:p w14:paraId="68B810BB" w14:textId="4AEC1E98" w:rsidR="009A6996" w:rsidRDefault="003141D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  <w:t xml:space="preserve">4. </w:t>
      </w:r>
      <w:r w:rsidR="009A6996">
        <w:rPr>
          <w:rFonts w:eastAsia="黑体"/>
          <w:lang w:eastAsia="zh-CN"/>
        </w:rPr>
        <w:t>Dynamic and static</w:t>
      </w:r>
      <w:r w:rsidR="00741223">
        <w:rPr>
          <w:rFonts w:eastAsia="黑体"/>
          <w:lang w:eastAsia="zh-CN"/>
        </w:rPr>
        <w:t xml:space="preserve"> </w:t>
      </w:r>
      <w:r w:rsidR="00741223">
        <w:rPr>
          <w:rFonts w:eastAsia="黑体" w:hint="eastAsia"/>
          <w:lang w:eastAsia="zh-CN"/>
        </w:rPr>
        <w:t>variation</w:t>
      </w:r>
      <w:r w:rsidR="00741223">
        <w:rPr>
          <w:rFonts w:eastAsia="黑体"/>
          <w:lang w:eastAsia="zh-CN"/>
        </w:rPr>
        <w:t xml:space="preserve"> in planning. The fixed part </w:t>
      </w:r>
      <w:r w:rsidR="00741223">
        <w:rPr>
          <w:rFonts w:eastAsia="黑体" w:hint="eastAsia"/>
          <w:lang w:eastAsia="zh-CN"/>
        </w:rPr>
        <w:t>re</w:t>
      </w:r>
      <w:r w:rsidR="00741223">
        <w:rPr>
          <w:rFonts w:eastAsia="黑体"/>
          <w:lang w:eastAsia="zh-CN"/>
        </w:rPr>
        <w:t xml:space="preserve">quires a significant proportion. </w:t>
      </w:r>
    </w:p>
    <w:p w14:paraId="118D28CE" w14:textId="4C8F3962" w:rsidR="00741223" w:rsidRDefault="00741223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  <w:t>5.</w:t>
      </w:r>
      <w:r w:rsidR="005D6C1A">
        <w:rPr>
          <w:rFonts w:eastAsia="黑体"/>
          <w:lang w:eastAsia="zh-CN"/>
        </w:rPr>
        <w:t>Clarify the contribution</w:t>
      </w:r>
      <w:r w:rsidR="0068418C">
        <w:rPr>
          <w:rFonts w:eastAsia="黑体"/>
          <w:lang w:eastAsia="zh-CN"/>
        </w:rPr>
        <w:t xml:space="preserve"> of everyone within the group.</w:t>
      </w:r>
    </w:p>
    <w:p w14:paraId="7866C580" w14:textId="33117C6C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68418C">
        <w:rPr>
          <w:rFonts w:eastAsia="黑体"/>
          <w:lang w:eastAsia="zh-CN"/>
        </w:rPr>
        <w:t>6</w:t>
      </w:r>
      <w:r>
        <w:rPr>
          <w:rFonts w:eastAsia="黑体"/>
          <w:lang w:eastAsia="zh-CN"/>
        </w:rPr>
        <w:t>.</w:t>
      </w:r>
      <w:r w:rsidR="0068418C">
        <w:rPr>
          <w:rFonts w:eastAsia="黑体"/>
          <w:lang w:eastAsia="zh-CN"/>
        </w:rPr>
        <w:t>Pick out everyone’s strong points and allocate the work based on their strong points.</w:t>
      </w:r>
    </w:p>
    <w:p w14:paraId="4E263545" w14:textId="5CBF8BFD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68418C">
        <w:rPr>
          <w:rFonts w:eastAsia="黑体"/>
          <w:lang w:eastAsia="zh-CN"/>
        </w:rPr>
        <w:t>7.Do the intensive work at the very beginning.</w:t>
      </w:r>
      <w:r>
        <w:rPr>
          <w:rFonts w:eastAsia="黑体"/>
          <w:lang w:eastAsia="zh-CN"/>
        </w:rPr>
        <w:t xml:space="preserve"> </w:t>
      </w:r>
    </w:p>
    <w:p w14:paraId="2AD6725B" w14:textId="68048410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68418C">
        <w:rPr>
          <w:rFonts w:eastAsia="黑体"/>
          <w:lang w:eastAsia="zh-CN"/>
        </w:rPr>
        <w:t>8.Show the</w:t>
      </w:r>
      <w:r>
        <w:rPr>
          <w:rFonts w:eastAsia="黑体"/>
          <w:lang w:eastAsia="zh-CN"/>
        </w:rPr>
        <w:t xml:space="preserve"> result of our work</w:t>
      </w:r>
      <w:r w:rsidR="0068418C">
        <w:rPr>
          <w:rFonts w:eastAsia="黑体"/>
          <w:lang w:eastAsia="zh-CN"/>
        </w:rPr>
        <w:t xml:space="preserve"> to the related people to get the </w:t>
      </w:r>
      <w:r>
        <w:rPr>
          <w:rFonts w:eastAsia="黑体"/>
          <w:lang w:eastAsia="zh-CN"/>
        </w:rPr>
        <w:t>feedback.</w:t>
      </w:r>
    </w:p>
    <w:p w14:paraId="40DF1479" w14:textId="21C18E9E" w:rsidR="0068418C" w:rsidRDefault="0068418C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  <w:t>9.Simplify the process: reduce the milestones to have the least milestones.</w:t>
      </w:r>
    </w:p>
    <w:p w14:paraId="1988FCCC" w14:textId="1CEB9AC3" w:rsidR="0068418C" w:rsidRDefault="0068418C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  <w:t>10.Working</w:t>
      </w:r>
      <w:r w:rsidR="009552EA">
        <w:rPr>
          <w:rFonts w:eastAsia="黑体"/>
          <w:lang w:eastAsia="zh-CN"/>
        </w:rPr>
        <w:t xml:space="preserve"> in the holidays is taken into consideration.</w:t>
      </w:r>
    </w:p>
    <w:p w14:paraId="640ABF5F" w14:textId="4EE6BF97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  <w:r w:rsidR="009552EA">
        <w:rPr>
          <w:rFonts w:eastAsia="黑体"/>
          <w:lang w:eastAsia="zh-CN"/>
        </w:rPr>
        <w:t>11. Display the demo at least two times. (One before Christmas and one after)</w:t>
      </w:r>
    </w:p>
    <w:p w14:paraId="5EB43CC0" w14:textId="500C7AC2" w:rsidR="009552EA" w:rsidRDefault="009552EA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  <w:t>12.Hold a meeting every two weeks</w:t>
      </w:r>
      <w:r>
        <w:rPr>
          <w:rFonts w:eastAsia="黑体"/>
          <w:lang w:eastAsia="zh-CN"/>
        </w:rPr>
        <w:t>。</w:t>
      </w:r>
    </w:p>
    <w:p w14:paraId="08E83A2D" w14:textId="1BF7852A" w:rsidR="009552EA" w:rsidRDefault="009552EA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ab/>
        <w:t>13.</w:t>
      </w:r>
      <w:r>
        <w:rPr>
          <w:rFonts w:eastAsia="黑体"/>
          <w:lang w:eastAsia="zh-CN"/>
        </w:rPr>
        <w:t>Modify the timetable of the project plan.</w:t>
      </w:r>
    </w:p>
    <w:p w14:paraId="1DD553AB" w14:textId="1DB8DF5E" w:rsidR="009552EA" w:rsidRDefault="009552EA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  <w:t>14.Think about the interaction with the potential users.</w:t>
      </w:r>
    </w:p>
    <w:p w14:paraId="0550EE2F" w14:textId="6E38B0AC" w:rsidR="009552EA" w:rsidRDefault="009552EA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  <w:t xml:space="preserve">15.The leader </w:t>
      </w:r>
      <w:r>
        <w:rPr>
          <w:rFonts w:eastAsia="黑体" w:hint="eastAsia"/>
          <w:lang w:eastAsia="zh-CN"/>
        </w:rPr>
        <w:t>refines</w:t>
      </w:r>
      <w:r>
        <w:rPr>
          <w:rFonts w:eastAsia="黑体"/>
          <w:lang w:eastAsia="zh-CN"/>
        </w:rPr>
        <w:t xml:space="preserve"> </w:t>
      </w:r>
      <w:r>
        <w:rPr>
          <w:rFonts w:eastAsia="黑体" w:hint="eastAsia"/>
          <w:lang w:eastAsia="zh-CN"/>
        </w:rPr>
        <w:t>working</w:t>
      </w:r>
      <w:r>
        <w:rPr>
          <w:rFonts w:eastAsia="黑体"/>
          <w:lang w:eastAsia="zh-CN"/>
        </w:rPr>
        <w:t xml:space="preserve"> </w:t>
      </w:r>
      <w:r>
        <w:rPr>
          <w:rFonts w:eastAsia="黑体" w:hint="eastAsia"/>
          <w:lang w:eastAsia="zh-CN"/>
        </w:rPr>
        <w:t>content</w:t>
      </w:r>
      <w:r>
        <w:rPr>
          <w:rFonts w:eastAsia="黑体"/>
          <w:lang w:eastAsia="zh-CN"/>
        </w:rPr>
        <w:t>.</w:t>
      </w:r>
    </w:p>
    <w:p w14:paraId="0B5C966D" w14:textId="0506533F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</w:p>
    <w:p w14:paraId="7A03912F" w14:textId="77777777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</w:p>
    <w:p w14:paraId="75E5C41D" w14:textId="77777777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</w:p>
    <w:p w14:paraId="0AA1791C" w14:textId="77777777" w:rsidR="000004EF" w:rsidRDefault="000004EF" w:rsidP="009A6996">
      <w:pPr>
        <w:tabs>
          <w:tab w:val="left" w:pos="1284"/>
        </w:tabs>
        <w:rPr>
          <w:rFonts w:eastAsia="黑体"/>
          <w:lang w:eastAsia="zh-CN"/>
        </w:rPr>
      </w:pPr>
    </w:p>
    <w:p w14:paraId="6FAFE24A" w14:textId="77777777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</w:p>
    <w:p w14:paraId="498916C9" w14:textId="77777777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 xml:space="preserve">                       </w:t>
      </w:r>
    </w:p>
    <w:p w14:paraId="2B3BF80F" w14:textId="77777777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</w:p>
    <w:p w14:paraId="36A82587" w14:textId="77777777" w:rsidR="009A6996" w:rsidRDefault="009A6996" w:rsidP="009A6996">
      <w:pPr>
        <w:tabs>
          <w:tab w:val="left" w:pos="1284"/>
        </w:tabs>
        <w:rPr>
          <w:rFonts w:eastAsia="黑体"/>
          <w:lang w:eastAsia="zh-CN"/>
        </w:rPr>
      </w:pPr>
      <w:r>
        <w:rPr>
          <w:rFonts w:eastAsia="黑体"/>
          <w:lang w:eastAsia="zh-CN"/>
        </w:rPr>
        <w:tab/>
      </w:r>
    </w:p>
    <w:p w14:paraId="6BB469DB" w14:textId="77777777" w:rsidR="009A6996" w:rsidRPr="00F93CD8" w:rsidRDefault="009A6996" w:rsidP="009A6996">
      <w:pPr>
        <w:tabs>
          <w:tab w:val="left" w:pos="1284"/>
        </w:tabs>
        <w:rPr>
          <w:rFonts w:eastAsia="黑体"/>
          <w:lang w:eastAsia="zh-CN"/>
        </w:rPr>
      </w:pPr>
    </w:p>
    <w:p w14:paraId="034DF125" w14:textId="77777777" w:rsidR="002B2D13" w:rsidRPr="00D60069" w:rsidRDefault="002B2D13">
      <w:bookmarkStart w:id="3" w:name="MinuteDiscussion"/>
      <w:bookmarkStart w:id="4" w:name="MinuteActionItems"/>
      <w:bookmarkEnd w:id="2"/>
      <w:bookmarkEnd w:id="3"/>
      <w:bookmarkEnd w:id="4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0C337" w14:textId="77777777" w:rsidR="00CF7D87" w:rsidRDefault="00CF7D87">
      <w:pPr>
        <w:spacing w:after="0"/>
      </w:pPr>
      <w:r>
        <w:separator/>
      </w:r>
    </w:p>
  </w:endnote>
  <w:endnote w:type="continuationSeparator" w:id="0">
    <w:p w14:paraId="4FB0C946" w14:textId="77777777" w:rsidR="00CF7D87" w:rsidRDefault="00CF7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ED2A0" w14:textId="77777777" w:rsidR="002B2D13" w:rsidRDefault="006344A8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F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54CB0" w14:textId="77777777" w:rsidR="00CF7D87" w:rsidRDefault="00CF7D87">
      <w:pPr>
        <w:spacing w:after="0"/>
      </w:pPr>
      <w:r>
        <w:separator/>
      </w:r>
    </w:p>
  </w:footnote>
  <w:footnote w:type="continuationSeparator" w:id="0">
    <w:p w14:paraId="0FCAC075" w14:textId="77777777" w:rsidR="00CF7D87" w:rsidRDefault="00CF7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3NjSztDA0MzNW0lEKTi0uzszPAykwqgUAbQkAzCwAAAA="/>
  </w:docVars>
  <w:rsids>
    <w:rsidRoot w:val="008A2CD5"/>
    <w:rsid w:val="0000006C"/>
    <w:rsid w:val="000004EF"/>
    <w:rsid w:val="00017F10"/>
    <w:rsid w:val="00116691"/>
    <w:rsid w:val="00171889"/>
    <w:rsid w:val="00176F35"/>
    <w:rsid w:val="001E0877"/>
    <w:rsid w:val="00240BF6"/>
    <w:rsid w:val="00245BBC"/>
    <w:rsid w:val="002B2D13"/>
    <w:rsid w:val="002C0D7E"/>
    <w:rsid w:val="002E3A82"/>
    <w:rsid w:val="003141D6"/>
    <w:rsid w:val="0034721D"/>
    <w:rsid w:val="00362C96"/>
    <w:rsid w:val="003D5BF7"/>
    <w:rsid w:val="003F257D"/>
    <w:rsid w:val="00401F83"/>
    <w:rsid w:val="00451020"/>
    <w:rsid w:val="0046333D"/>
    <w:rsid w:val="004E5AAB"/>
    <w:rsid w:val="004E5B61"/>
    <w:rsid w:val="00584CC9"/>
    <w:rsid w:val="005A7328"/>
    <w:rsid w:val="005D6C1A"/>
    <w:rsid w:val="006344A8"/>
    <w:rsid w:val="00651793"/>
    <w:rsid w:val="0068418C"/>
    <w:rsid w:val="006A29D5"/>
    <w:rsid w:val="006E570A"/>
    <w:rsid w:val="00734EEC"/>
    <w:rsid w:val="00741223"/>
    <w:rsid w:val="00750BEB"/>
    <w:rsid w:val="007F04FA"/>
    <w:rsid w:val="008003C3"/>
    <w:rsid w:val="008076B2"/>
    <w:rsid w:val="008357EC"/>
    <w:rsid w:val="00840D64"/>
    <w:rsid w:val="00862E3A"/>
    <w:rsid w:val="008A2CD5"/>
    <w:rsid w:val="009552EA"/>
    <w:rsid w:val="009913A3"/>
    <w:rsid w:val="009A6996"/>
    <w:rsid w:val="00A37F12"/>
    <w:rsid w:val="00AB0D3E"/>
    <w:rsid w:val="00AC5F61"/>
    <w:rsid w:val="00AE6D99"/>
    <w:rsid w:val="00AF0442"/>
    <w:rsid w:val="00AF4CB4"/>
    <w:rsid w:val="00B211AB"/>
    <w:rsid w:val="00B67638"/>
    <w:rsid w:val="00BB7122"/>
    <w:rsid w:val="00CB145E"/>
    <w:rsid w:val="00CB5DB9"/>
    <w:rsid w:val="00CD4885"/>
    <w:rsid w:val="00CF7D87"/>
    <w:rsid w:val="00D60069"/>
    <w:rsid w:val="00D62E01"/>
    <w:rsid w:val="00D661EE"/>
    <w:rsid w:val="00DF1772"/>
    <w:rsid w:val="00E048B4"/>
    <w:rsid w:val="00E7038B"/>
    <w:rsid w:val="00F11F43"/>
    <w:rsid w:val="00F434DD"/>
    <w:rsid w:val="00F51484"/>
    <w:rsid w:val="00F93CD8"/>
    <w:rsid w:val="00FD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F16EA8"/>
  <w15:docId w15:val="{63EBF7E6-5130-4BF1-8AB3-2E7845D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2CD5"/>
  </w:style>
  <w:style w:type="paragraph" w:styleId="1">
    <w:name w:val="heading 1"/>
    <w:basedOn w:val="a0"/>
    <w:next w:val="a0"/>
    <w:link w:val="1Char"/>
    <w:uiPriority w:val="9"/>
    <w:qFormat/>
    <w:rsid w:val="008A2C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2C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2C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2C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A2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A2C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A2C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A2C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A2C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Char">
    <w:name w:val="标题 4 Char"/>
    <w:basedOn w:val="a1"/>
    <w:link w:val="4"/>
    <w:uiPriority w:val="9"/>
    <w:rsid w:val="008A2CD5"/>
    <w:rPr>
      <w:rFonts w:asciiTheme="majorHAnsi" w:eastAsiaTheme="majorEastAsia" w:hAnsiTheme="majorHAnsi" w:cstheme="majorBidi"/>
      <w:sz w:val="22"/>
      <w:szCs w:val="22"/>
    </w:rPr>
  </w:style>
  <w:style w:type="paragraph" w:styleId="a">
    <w:name w:val="List Bullet"/>
    <w:basedOn w:val="a0"/>
    <w:uiPriority w:val="10"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pPr>
      <w:spacing w:after="0"/>
    </w:pPr>
  </w:style>
  <w:style w:type="character" w:customStyle="1" w:styleId="Char">
    <w:name w:val="页眉 Char"/>
    <w:basedOn w:val="a1"/>
    <w:link w:val="a6"/>
    <w:uiPriority w:val="99"/>
    <w:rPr>
      <w:rFonts w:asciiTheme="minorHAnsi" w:hAnsiTheme="minorHAnsi"/>
      <w:sz w:val="19"/>
    </w:rPr>
  </w:style>
  <w:style w:type="paragraph" w:styleId="a7">
    <w:name w:val="footer"/>
    <w:basedOn w:val="a0"/>
    <w:link w:val="Char0"/>
    <w:uiPriority w:val="99"/>
    <w:unhideWhenUsed/>
    <w:pPr>
      <w:spacing w:after="0"/>
    </w:pPr>
  </w:style>
  <w:style w:type="character" w:customStyle="1" w:styleId="Char0">
    <w:name w:val="页脚 Char"/>
    <w:basedOn w:val="a1"/>
    <w:link w:val="a7"/>
    <w:uiPriority w:val="99"/>
    <w:rPr>
      <w:rFonts w:asciiTheme="minorHAnsi" w:hAnsiTheme="minorHAnsi"/>
      <w:sz w:val="19"/>
    </w:rPr>
  </w:style>
  <w:style w:type="paragraph" w:styleId="a8">
    <w:name w:val="Title"/>
    <w:basedOn w:val="a0"/>
    <w:next w:val="a0"/>
    <w:link w:val="Char1"/>
    <w:uiPriority w:val="10"/>
    <w:qFormat/>
    <w:rsid w:val="008A2C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har1">
    <w:name w:val="标题 Char"/>
    <w:basedOn w:val="a1"/>
    <w:link w:val="a8"/>
    <w:uiPriority w:val="10"/>
    <w:rsid w:val="008A2CD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1"/>
    <w:link w:val="1"/>
    <w:uiPriority w:val="9"/>
    <w:rsid w:val="008A2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8A2CD5"/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character" w:customStyle="1" w:styleId="3Char">
    <w:name w:val="标题 3 Char"/>
    <w:basedOn w:val="a1"/>
    <w:link w:val="3"/>
    <w:uiPriority w:val="9"/>
    <w:rsid w:val="008A2CD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5Char">
    <w:name w:val="标题 5 Char"/>
    <w:basedOn w:val="a1"/>
    <w:link w:val="5"/>
    <w:uiPriority w:val="9"/>
    <w:semiHidden/>
    <w:rsid w:val="008A2CD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Char">
    <w:name w:val="标题 6 Char"/>
    <w:basedOn w:val="a1"/>
    <w:link w:val="6"/>
    <w:uiPriority w:val="9"/>
    <w:semiHidden/>
    <w:rsid w:val="008A2CD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Char">
    <w:name w:val="标题 7 Char"/>
    <w:basedOn w:val="a1"/>
    <w:link w:val="7"/>
    <w:uiPriority w:val="9"/>
    <w:semiHidden/>
    <w:rsid w:val="008A2CD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Char">
    <w:name w:val="标题 8 Char"/>
    <w:basedOn w:val="a1"/>
    <w:link w:val="8"/>
    <w:uiPriority w:val="9"/>
    <w:semiHidden/>
    <w:rsid w:val="008A2CD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Char">
    <w:name w:val="标题 9 Char"/>
    <w:basedOn w:val="a1"/>
    <w:link w:val="9"/>
    <w:uiPriority w:val="9"/>
    <w:semiHidden/>
    <w:rsid w:val="008A2CD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9">
    <w:name w:val="caption"/>
    <w:basedOn w:val="a0"/>
    <w:next w:val="a0"/>
    <w:uiPriority w:val="35"/>
    <w:semiHidden/>
    <w:unhideWhenUsed/>
    <w:qFormat/>
    <w:rsid w:val="008A2C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Subtitle"/>
    <w:basedOn w:val="a0"/>
    <w:next w:val="a0"/>
    <w:link w:val="Char2"/>
    <w:uiPriority w:val="11"/>
    <w:qFormat/>
    <w:rsid w:val="008A2C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1"/>
    <w:link w:val="aa"/>
    <w:uiPriority w:val="11"/>
    <w:rsid w:val="008A2CD5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1"/>
    <w:uiPriority w:val="22"/>
    <w:qFormat/>
    <w:rsid w:val="008A2CD5"/>
    <w:rPr>
      <w:b/>
      <w:bCs/>
    </w:rPr>
  </w:style>
  <w:style w:type="character" w:styleId="ac">
    <w:name w:val="Emphasis"/>
    <w:basedOn w:val="a1"/>
    <w:uiPriority w:val="20"/>
    <w:qFormat/>
    <w:rsid w:val="008A2CD5"/>
    <w:rPr>
      <w:i/>
      <w:iCs/>
    </w:rPr>
  </w:style>
  <w:style w:type="paragraph" w:styleId="ad">
    <w:name w:val="No Spacing"/>
    <w:uiPriority w:val="1"/>
    <w:qFormat/>
    <w:rsid w:val="008A2CD5"/>
    <w:pPr>
      <w:spacing w:after="0" w:line="240" w:lineRule="auto"/>
    </w:pPr>
  </w:style>
  <w:style w:type="paragraph" w:styleId="ae">
    <w:name w:val="Quote"/>
    <w:basedOn w:val="a0"/>
    <w:next w:val="a0"/>
    <w:link w:val="Char3"/>
    <w:uiPriority w:val="29"/>
    <w:qFormat/>
    <w:rsid w:val="008A2C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3">
    <w:name w:val="引用 Char"/>
    <w:basedOn w:val="a1"/>
    <w:link w:val="ae"/>
    <w:uiPriority w:val="29"/>
    <w:rsid w:val="008A2CD5"/>
    <w:rPr>
      <w:i/>
      <w:iCs/>
      <w:color w:val="404040" w:themeColor="text1" w:themeTint="BF"/>
    </w:rPr>
  </w:style>
  <w:style w:type="paragraph" w:styleId="af">
    <w:name w:val="Intense Quote"/>
    <w:basedOn w:val="a0"/>
    <w:next w:val="a0"/>
    <w:link w:val="Char4"/>
    <w:uiPriority w:val="30"/>
    <w:qFormat/>
    <w:rsid w:val="008A2CD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4">
    <w:name w:val="明显引用 Char"/>
    <w:basedOn w:val="a1"/>
    <w:link w:val="af"/>
    <w:uiPriority w:val="30"/>
    <w:rsid w:val="008A2CD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0">
    <w:name w:val="Subtle Emphasis"/>
    <w:basedOn w:val="a1"/>
    <w:uiPriority w:val="19"/>
    <w:qFormat/>
    <w:rsid w:val="008A2CD5"/>
    <w:rPr>
      <w:i/>
      <w:iCs/>
      <w:color w:val="404040" w:themeColor="text1" w:themeTint="BF"/>
    </w:rPr>
  </w:style>
  <w:style w:type="character" w:styleId="af1">
    <w:name w:val="Intense Emphasis"/>
    <w:basedOn w:val="a1"/>
    <w:uiPriority w:val="21"/>
    <w:qFormat/>
    <w:rsid w:val="008A2CD5"/>
    <w:rPr>
      <w:b/>
      <w:bCs/>
      <w:i/>
      <w:iCs/>
    </w:rPr>
  </w:style>
  <w:style w:type="character" w:styleId="af2">
    <w:name w:val="Subtle Reference"/>
    <w:basedOn w:val="a1"/>
    <w:uiPriority w:val="31"/>
    <w:qFormat/>
    <w:rsid w:val="008A2CD5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1"/>
    <w:uiPriority w:val="32"/>
    <w:qFormat/>
    <w:rsid w:val="008A2CD5"/>
    <w:rPr>
      <w:b/>
      <w:bCs/>
      <w:smallCaps/>
      <w:spacing w:val="5"/>
      <w:u w:val="single"/>
    </w:rPr>
  </w:style>
  <w:style w:type="character" w:styleId="af4">
    <w:name w:val="Book Title"/>
    <w:basedOn w:val="a1"/>
    <w:uiPriority w:val="33"/>
    <w:qFormat/>
    <w:rsid w:val="008A2CD5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8A2CD5"/>
    <w:pPr>
      <w:outlineLvl w:val="9"/>
    </w:pPr>
  </w:style>
  <w:style w:type="table" w:styleId="30">
    <w:name w:val="Plain Table 3"/>
    <w:basedOn w:val="a2"/>
    <w:uiPriority w:val="43"/>
    <w:rsid w:val="008A2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sho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8F6B2EC3A440169577CB35FACD5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2CB79-F90C-4616-8E45-220F51DC8E25}"/>
      </w:docPartPr>
      <w:docPartBody>
        <w:p w:rsidR="006F7710" w:rsidRDefault="00A155F6">
          <w:pPr>
            <w:pStyle w:val="E48F6B2EC3A440169577CB35FACD56EA"/>
          </w:pPr>
          <w:r w:rsidRPr="00E048B4">
            <w:t>Meeting called by:</w:t>
          </w:r>
        </w:p>
      </w:docPartBody>
    </w:docPart>
    <w:docPart>
      <w:docPartPr>
        <w:name w:val="3531B845476C43AA972864D347A83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E4DE1-E10E-4445-8755-19867D136EE1}"/>
      </w:docPartPr>
      <w:docPartBody>
        <w:p w:rsidR="006F7710" w:rsidRDefault="00A155F6">
          <w:pPr>
            <w:pStyle w:val="3531B845476C43AA972864D347A83E6C"/>
          </w:pPr>
          <w:r w:rsidRPr="00E048B4">
            <w:t>Type of meeting:</w:t>
          </w:r>
        </w:p>
      </w:docPartBody>
    </w:docPart>
    <w:docPart>
      <w:docPartPr>
        <w:name w:val="D1AE78FEBFC847D792869BC9D4A3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AC7C-346C-4F3A-90EA-E7D734BDB5AE}"/>
      </w:docPartPr>
      <w:docPartBody>
        <w:p w:rsidR="006F7710" w:rsidRDefault="00A155F6">
          <w:pPr>
            <w:pStyle w:val="D1AE78FEBFC847D792869BC9D4A33CF3"/>
          </w:pPr>
          <w:r w:rsidRPr="00E048B4">
            <w:t>Facilitator:</w:t>
          </w:r>
        </w:p>
      </w:docPartBody>
    </w:docPart>
    <w:docPart>
      <w:docPartPr>
        <w:name w:val="18A4E28D790042908C7E341011DC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068C0-64F3-4EED-8930-F86A9BCF47AD}"/>
      </w:docPartPr>
      <w:docPartBody>
        <w:p w:rsidR="006F7710" w:rsidRDefault="00A155F6">
          <w:pPr>
            <w:pStyle w:val="18A4E28D790042908C7E341011DCACAF"/>
          </w:pPr>
          <w:r w:rsidRPr="00E048B4">
            <w:t>Note taker:</w:t>
          </w:r>
        </w:p>
      </w:docPartBody>
    </w:docPart>
    <w:docPart>
      <w:docPartPr>
        <w:name w:val="3504D50A1E0848548A5B0DC710AE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067CD-8228-40B0-B94A-F5F562E96529}"/>
      </w:docPartPr>
      <w:docPartBody>
        <w:p w:rsidR="006F7710" w:rsidRDefault="00A155F6">
          <w:pPr>
            <w:pStyle w:val="3504D50A1E0848548A5B0DC710AE9B62"/>
          </w:pPr>
          <w:r w:rsidRPr="00E048B4">
            <w:t>Timekeeper:</w:t>
          </w:r>
        </w:p>
      </w:docPartBody>
    </w:docPart>
    <w:docPart>
      <w:docPartPr>
        <w:name w:val="7A3D7AB8DF134BA8A2726964756C9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DAC3-0795-409C-BC9E-A2782C8F6EB0}"/>
      </w:docPartPr>
      <w:docPartBody>
        <w:p w:rsidR="006F7710" w:rsidRDefault="00A155F6">
          <w:pPr>
            <w:pStyle w:val="7A3D7AB8DF134BA8A2726964756C9B67"/>
          </w:pPr>
          <w:r>
            <w:t>Attendees:</w:t>
          </w:r>
        </w:p>
      </w:docPartBody>
    </w:docPart>
    <w:docPart>
      <w:docPartPr>
        <w:name w:val="FB5C0C56DD4442F9811386F4A4D6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08B1C-476D-4BF1-BBE2-4E99B5ADF149}"/>
      </w:docPartPr>
      <w:docPartBody>
        <w:p w:rsidR="006F7710" w:rsidRDefault="00A155F6">
          <w:pPr>
            <w:pStyle w:val="FB5C0C56DD4442F9811386F4A4D6B59A"/>
          </w:pPr>
          <w:r>
            <w:t>Minutes</w:t>
          </w:r>
        </w:p>
      </w:docPartBody>
    </w:docPart>
    <w:docPart>
      <w:docPartPr>
        <w:name w:val="CBF3C2ED73C84E09B899E3AE1C9F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30ED6-C5C5-4A4B-8FA5-19ADD5DB1AEA}"/>
      </w:docPartPr>
      <w:docPartBody>
        <w:p w:rsidR="006F7710" w:rsidRDefault="00A155F6">
          <w:pPr>
            <w:pStyle w:val="CBF3C2ED73C84E09B899E3AE1C9F58E4"/>
          </w:pPr>
          <w:r>
            <w:t>Agenda item:</w:t>
          </w:r>
        </w:p>
      </w:docPartBody>
    </w:docPart>
    <w:docPart>
      <w:docPartPr>
        <w:name w:val="7E76725C17C94D55B248ACA79C6B4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52ED-3FA3-491B-B848-6548CE8058B5}"/>
      </w:docPartPr>
      <w:docPartBody>
        <w:p w:rsidR="006F7710" w:rsidRDefault="00A155F6">
          <w:pPr>
            <w:pStyle w:val="7E76725C17C94D55B248ACA79C6B4759"/>
          </w:pPr>
          <w:r>
            <w:t>Presenter:</w:t>
          </w:r>
        </w:p>
      </w:docPartBody>
    </w:docPart>
    <w:docPart>
      <w:docPartPr>
        <w:name w:val="177EA45A93F049B58741913AB120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939F9-7531-418B-853A-22251B77B0EF}"/>
      </w:docPartPr>
      <w:docPartBody>
        <w:p w:rsidR="006F7710" w:rsidRDefault="00A155F6">
          <w:pPr>
            <w:pStyle w:val="177EA45A93F049B58741913AB1209174"/>
          </w:pPr>
          <w:r>
            <w:t>Discussion:</w:t>
          </w:r>
        </w:p>
      </w:docPartBody>
    </w:docPart>
    <w:docPart>
      <w:docPartPr>
        <w:name w:val="28EF407C52EC4C76B498D2D9D2F8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50AB-EEC8-499E-AFD0-8BC2CD54D24E}"/>
      </w:docPartPr>
      <w:docPartBody>
        <w:p w:rsidR="006F7710" w:rsidRDefault="00A155F6">
          <w:pPr>
            <w:pStyle w:val="28EF407C52EC4C76B498D2D9D2F806FF"/>
          </w:pPr>
          <w:r>
            <w:t>Conclusions: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F6"/>
    <w:rsid w:val="00257515"/>
    <w:rsid w:val="0058485F"/>
    <w:rsid w:val="006F7710"/>
    <w:rsid w:val="00A155F6"/>
    <w:rsid w:val="00E2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AEE37070514CE2839F7310C5EB629D">
    <w:name w:val="BEAEE37070514CE2839F7310C5EB629D"/>
  </w:style>
  <w:style w:type="paragraph" w:customStyle="1" w:styleId="4FC0358B410B4ABDA2054DA9446CD40B">
    <w:name w:val="4FC0358B410B4ABDA2054DA9446CD40B"/>
  </w:style>
  <w:style w:type="paragraph" w:customStyle="1" w:styleId="DD6FF9194FDC4314BC12F5DDDA458560">
    <w:name w:val="DD6FF9194FDC4314BC12F5DDDA458560"/>
  </w:style>
  <w:style w:type="paragraph" w:customStyle="1" w:styleId="7227FCDD1D474C8687351031B3FD6D87">
    <w:name w:val="7227FCDD1D474C8687351031B3FD6D87"/>
  </w:style>
  <w:style w:type="paragraph" w:customStyle="1" w:styleId="E48F6B2EC3A440169577CB35FACD56EA">
    <w:name w:val="E48F6B2EC3A440169577CB35FACD56EA"/>
  </w:style>
  <w:style w:type="paragraph" w:customStyle="1" w:styleId="1637BB47374640CDB105F7441370375E">
    <w:name w:val="1637BB47374640CDB105F7441370375E"/>
  </w:style>
  <w:style w:type="paragraph" w:customStyle="1" w:styleId="3531B845476C43AA972864D347A83E6C">
    <w:name w:val="3531B845476C43AA972864D347A83E6C"/>
  </w:style>
  <w:style w:type="paragraph" w:customStyle="1" w:styleId="B3086C2EC5CE4DB6AD4A6EC126E5D9C0">
    <w:name w:val="B3086C2EC5CE4DB6AD4A6EC126E5D9C0"/>
  </w:style>
  <w:style w:type="paragraph" w:customStyle="1" w:styleId="D1AE78FEBFC847D792869BC9D4A33CF3">
    <w:name w:val="D1AE78FEBFC847D792869BC9D4A33CF3"/>
  </w:style>
  <w:style w:type="paragraph" w:customStyle="1" w:styleId="A873768A197341F997752D55EB2FC027">
    <w:name w:val="A873768A197341F997752D55EB2FC027"/>
  </w:style>
  <w:style w:type="paragraph" w:customStyle="1" w:styleId="18A4E28D790042908C7E341011DCACAF">
    <w:name w:val="18A4E28D790042908C7E341011DCACAF"/>
  </w:style>
  <w:style w:type="paragraph" w:customStyle="1" w:styleId="126FB425330F4DF495450FB8CC5F49A7">
    <w:name w:val="126FB425330F4DF495450FB8CC5F49A7"/>
  </w:style>
  <w:style w:type="paragraph" w:customStyle="1" w:styleId="3504D50A1E0848548A5B0DC710AE9B62">
    <w:name w:val="3504D50A1E0848548A5B0DC710AE9B62"/>
  </w:style>
  <w:style w:type="paragraph" w:customStyle="1" w:styleId="ECEB24CC3CE84D16AA3314FB81D5C6D4">
    <w:name w:val="ECEB24CC3CE84D16AA3314FB81D5C6D4"/>
  </w:style>
  <w:style w:type="paragraph" w:customStyle="1" w:styleId="7A3D7AB8DF134BA8A2726964756C9B67">
    <w:name w:val="7A3D7AB8DF134BA8A2726964756C9B67"/>
  </w:style>
  <w:style w:type="paragraph" w:customStyle="1" w:styleId="AFF7847014334DDDA859BA52117EFE2D">
    <w:name w:val="AFF7847014334DDDA859BA52117EFE2D"/>
  </w:style>
  <w:style w:type="paragraph" w:customStyle="1" w:styleId="A1F5B65CAB4A4390B0EBA06D23520221">
    <w:name w:val="A1F5B65CAB4A4390B0EBA06D23520221"/>
  </w:style>
  <w:style w:type="paragraph" w:customStyle="1" w:styleId="C9EDB59093564C5B85F9D45CDC2E1CE5">
    <w:name w:val="C9EDB59093564C5B85F9D45CDC2E1CE5"/>
  </w:style>
  <w:style w:type="paragraph" w:customStyle="1" w:styleId="E43F131A55CB46FEA7087FEB691B1AEE">
    <w:name w:val="E43F131A55CB46FEA7087FEB691B1AEE"/>
  </w:style>
  <w:style w:type="paragraph" w:customStyle="1" w:styleId="82916AD386DC483FA8D5FA7EE37038BC">
    <w:name w:val="82916AD386DC483FA8D5FA7EE37038BC"/>
  </w:style>
  <w:style w:type="paragraph" w:customStyle="1" w:styleId="FB5C0C56DD4442F9811386F4A4D6B59A">
    <w:name w:val="FB5C0C56DD4442F9811386F4A4D6B59A"/>
  </w:style>
  <w:style w:type="paragraph" w:customStyle="1" w:styleId="CBF3C2ED73C84E09B899E3AE1C9F58E4">
    <w:name w:val="CBF3C2ED73C84E09B899E3AE1C9F58E4"/>
  </w:style>
  <w:style w:type="paragraph" w:customStyle="1" w:styleId="37E59A30715E4CA6AEF2A9404165899C">
    <w:name w:val="37E59A30715E4CA6AEF2A9404165899C"/>
  </w:style>
  <w:style w:type="paragraph" w:customStyle="1" w:styleId="7E76725C17C94D55B248ACA79C6B4759">
    <w:name w:val="7E76725C17C94D55B248ACA79C6B4759"/>
  </w:style>
  <w:style w:type="paragraph" w:customStyle="1" w:styleId="4D2EB3D41FCB4BE08F3F2222A6649DBD">
    <w:name w:val="4D2EB3D41FCB4BE08F3F2222A6649DBD"/>
  </w:style>
  <w:style w:type="paragraph" w:customStyle="1" w:styleId="177EA45A93F049B58741913AB1209174">
    <w:name w:val="177EA45A93F049B58741913AB1209174"/>
  </w:style>
  <w:style w:type="paragraph" w:customStyle="1" w:styleId="062EFC6F12444CC4A73E82265BF89ACA">
    <w:name w:val="062EFC6F12444CC4A73E82265BF89ACA"/>
  </w:style>
  <w:style w:type="paragraph" w:customStyle="1" w:styleId="28EF407C52EC4C76B498D2D9D2F806FF">
    <w:name w:val="28EF407C52EC4C76B498D2D9D2F806FF"/>
  </w:style>
  <w:style w:type="paragraph" w:customStyle="1" w:styleId="86FBB879771C4160893CBA3FA4077596">
    <w:name w:val="86FBB879771C4160893CBA3FA4077596"/>
  </w:style>
  <w:style w:type="paragraph" w:customStyle="1" w:styleId="74895E319BA547CC817A47196B6CE6EE">
    <w:name w:val="74895E319BA547CC817A47196B6CE6EE"/>
  </w:style>
  <w:style w:type="paragraph" w:customStyle="1" w:styleId="839901F648B543EBACFB6E5D9008B9FF">
    <w:name w:val="839901F648B543EBACFB6E5D9008B9FF"/>
  </w:style>
  <w:style w:type="paragraph" w:customStyle="1" w:styleId="08C73C1E13D64BEAB397BA3ED1E568C0">
    <w:name w:val="08C73C1E13D64BEAB397BA3ED1E568C0"/>
  </w:style>
  <w:style w:type="paragraph" w:customStyle="1" w:styleId="4F2D07F1B8754548ACE622F5555982D4">
    <w:name w:val="4F2D07F1B8754548ACE622F5555982D4"/>
  </w:style>
  <w:style w:type="paragraph" w:customStyle="1" w:styleId="0391686FED49410D87E62C926869F7F6">
    <w:name w:val="0391686FED49410D87E62C926869F7F6"/>
  </w:style>
  <w:style w:type="paragraph" w:customStyle="1" w:styleId="6FF0DB2364E24D8289B8957642D2A27A">
    <w:name w:val="6FF0DB2364E24D8289B8957642D2A27A"/>
  </w:style>
  <w:style w:type="paragraph" w:customStyle="1" w:styleId="8D1C4528611B49379E02A95B824A1F80">
    <w:name w:val="8D1C4528611B49379E02A95B824A1F80"/>
  </w:style>
  <w:style w:type="paragraph" w:customStyle="1" w:styleId="EFA6B2D316CE4F7D89DAE7B21EBC396F">
    <w:name w:val="EFA6B2D316CE4F7D89DAE7B21EBC396F"/>
  </w:style>
  <w:style w:type="paragraph" w:customStyle="1" w:styleId="26613339B65E4017829B89311665D411">
    <w:name w:val="26613339B65E4017829B89311665D411"/>
  </w:style>
  <w:style w:type="paragraph" w:customStyle="1" w:styleId="0929B0BB69214FD58B71C419D6EFF8F3">
    <w:name w:val="0929B0BB69214FD58B71C419D6EFF8F3"/>
  </w:style>
  <w:style w:type="paragraph" w:customStyle="1" w:styleId="88CB6BBE04B34B8C801B73FEA88BFA97">
    <w:name w:val="88CB6BBE04B34B8C801B73FEA88BFA97"/>
  </w:style>
  <w:style w:type="paragraph" w:customStyle="1" w:styleId="7205AC4CFFC24D0BAB9A18926CC993B9">
    <w:name w:val="7205AC4CFFC24D0BAB9A18926CC993B9"/>
  </w:style>
  <w:style w:type="paragraph" w:customStyle="1" w:styleId="7E2763F445F04363B8515C855398A562">
    <w:name w:val="7E2763F445F04363B8515C855398A562"/>
  </w:style>
  <w:style w:type="paragraph" w:customStyle="1" w:styleId="57D0FAD5EF494B38B3F8071B9CE630B6">
    <w:name w:val="57D0FAD5EF494B38B3F8071B9CE630B6"/>
  </w:style>
  <w:style w:type="paragraph" w:customStyle="1" w:styleId="1B93CFA7FF4F42DD8C0C0179CE7A80EA">
    <w:name w:val="1B93CFA7FF4F42DD8C0C0179CE7A80EA"/>
  </w:style>
  <w:style w:type="paragraph" w:customStyle="1" w:styleId="A2B21E93C6C64F1BA9152495015AEB7C">
    <w:name w:val="A2B21E93C6C64F1BA9152495015AEB7C"/>
  </w:style>
  <w:style w:type="paragraph" w:customStyle="1" w:styleId="BD13EA115A284327A4FECFB5657CDE23">
    <w:name w:val="BD13EA115A284327A4FECFB5657CDE23"/>
  </w:style>
  <w:style w:type="paragraph" w:customStyle="1" w:styleId="7DFF78D2EFCD4793A930359A69F07664">
    <w:name w:val="7DFF78D2EFCD4793A930359A69F07664"/>
  </w:style>
  <w:style w:type="paragraph" w:customStyle="1" w:styleId="37FAD925F63F428E94D63D429DC2B656">
    <w:name w:val="37FAD925F63F428E94D63D429DC2B656"/>
  </w:style>
  <w:style w:type="paragraph" w:customStyle="1" w:styleId="11EF830047564B1EAFA0E05A4B61FA29">
    <w:name w:val="11EF830047564B1EAFA0E05A4B61FA29"/>
  </w:style>
  <w:style w:type="paragraph" w:customStyle="1" w:styleId="A927F326C9CF47069A4A11998640150B">
    <w:name w:val="A927F326C9CF47069A4A11998640150B"/>
  </w:style>
  <w:style w:type="paragraph" w:customStyle="1" w:styleId="AF89945078D1402A98B95DFFDBBF977D">
    <w:name w:val="AF89945078D1402A98B95DFFDBBF977D"/>
  </w:style>
  <w:style w:type="paragraph" w:customStyle="1" w:styleId="77B4E1DCB6CB45EA832E39925C16A4A8">
    <w:name w:val="77B4E1DCB6CB45EA832E39925C16A4A8"/>
  </w:style>
  <w:style w:type="paragraph" w:customStyle="1" w:styleId="2ECF3706C867452199060DA4C169C6F9">
    <w:name w:val="2ECF3706C867452199060DA4C169C6F9"/>
  </w:style>
  <w:style w:type="paragraph" w:customStyle="1" w:styleId="D01130187F934DE992A00DD7C83507C9">
    <w:name w:val="D01130187F934DE992A00DD7C83507C9"/>
  </w:style>
  <w:style w:type="paragraph" w:customStyle="1" w:styleId="D15FE4681EB34B24A8CA8F17CB02F09F">
    <w:name w:val="D15FE4681EB34B24A8CA8F17CB02F09F"/>
  </w:style>
  <w:style w:type="paragraph" w:customStyle="1" w:styleId="3A42B0FF612848E6A4C3E46B52B47D1B">
    <w:name w:val="3A42B0FF612848E6A4C3E46B52B47D1B"/>
  </w:style>
  <w:style w:type="paragraph" w:customStyle="1" w:styleId="B63C4DE7FFB34D48B786E43808B6AA7C">
    <w:name w:val="B63C4DE7FFB34D48B786E43808B6AA7C"/>
  </w:style>
  <w:style w:type="paragraph" w:customStyle="1" w:styleId="104AC27FB8F54EC7863B880D26012CAB">
    <w:name w:val="104AC27FB8F54EC7863B880D26012CAB"/>
  </w:style>
  <w:style w:type="paragraph" w:customStyle="1" w:styleId="A63F323EB98C49F9B16FD13526BBB414">
    <w:name w:val="A63F323EB98C49F9B16FD13526BBB414"/>
  </w:style>
  <w:style w:type="paragraph" w:customStyle="1" w:styleId="335F0B9257CB4462881B73BCDE523982">
    <w:name w:val="335F0B9257CB4462881B73BCDE523982"/>
  </w:style>
  <w:style w:type="paragraph" w:customStyle="1" w:styleId="CB5A0A69584A40899B933C730367C521">
    <w:name w:val="CB5A0A69584A40899B933C730367C521"/>
  </w:style>
  <w:style w:type="paragraph" w:customStyle="1" w:styleId="8D93FC34D0094C6691625E9450832F16">
    <w:name w:val="8D93FC34D0094C6691625E9450832F16"/>
  </w:style>
  <w:style w:type="paragraph" w:customStyle="1" w:styleId="0655084A9BF54B7FAB856A2F5D95E2AD">
    <w:name w:val="0655084A9BF54B7FAB856A2F5D95E2AD"/>
  </w:style>
  <w:style w:type="paragraph" w:customStyle="1" w:styleId="6227F0AA44694AD99276D08058BA0DA5">
    <w:name w:val="6227F0AA44694AD99276D08058BA0DA5"/>
  </w:style>
  <w:style w:type="paragraph" w:customStyle="1" w:styleId="B82CB12298A2487988E59A3E89F80153">
    <w:name w:val="B82CB12298A2487988E59A3E89F80153"/>
  </w:style>
  <w:style w:type="paragraph" w:customStyle="1" w:styleId="CF1484DBDD254DBBBCB00968F65A9E69">
    <w:name w:val="CF1484DBDD254DBBBCB00968F65A9E69"/>
  </w:style>
  <w:style w:type="paragraph" w:customStyle="1" w:styleId="DC7B025E85734DC39B6C64823DD1F38B">
    <w:name w:val="DC7B025E85734DC39B6C64823DD1F38B"/>
  </w:style>
  <w:style w:type="paragraph" w:customStyle="1" w:styleId="A3E5419B35E24DB294F71FD95E546AB0">
    <w:name w:val="A3E5419B35E24DB294F71FD95E546AB0"/>
  </w:style>
  <w:style w:type="paragraph" w:customStyle="1" w:styleId="5366F421A82B4B7A8DB7066C86B21F7D">
    <w:name w:val="5366F421A82B4B7A8DB7066C86B21F7D"/>
  </w:style>
  <w:style w:type="paragraph" w:customStyle="1" w:styleId="A44F4E85E04B4F168557DB915E99D518">
    <w:name w:val="A44F4E85E04B4F168557DB915E99D518"/>
  </w:style>
  <w:style w:type="paragraph" w:customStyle="1" w:styleId="6A66591685EB46DA8ED112F464983C58">
    <w:name w:val="6A66591685EB46DA8ED112F464983C58"/>
  </w:style>
  <w:style w:type="paragraph" w:customStyle="1" w:styleId="6E306C8F3BE448BC846F64C7D067BCEB">
    <w:name w:val="6E306C8F3BE448BC846F64C7D067BCEB"/>
  </w:style>
  <w:style w:type="paragraph" w:customStyle="1" w:styleId="B3068E4B79044DC19C0B89DF5587F419">
    <w:name w:val="B3068E4B79044DC19C0B89DF5587F419"/>
  </w:style>
  <w:style w:type="paragraph" w:customStyle="1" w:styleId="04D914B0DFD040E498A06176AB356C16">
    <w:name w:val="04D914B0DFD040E498A06176AB356C16"/>
  </w:style>
  <w:style w:type="paragraph" w:customStyle="1" w:styleId="772C26DE02C0477CADA73E6AE081C77D">
    <w:name w:val="772C26DE02C0477CADA73E6AE081C77D"/>
  </w:style>
  <w:style w:type="paragraph" w:customStyle="1" w:styleId="B6FC2BE773D24FD886EE736A9E718366">
    <w:name w:val="B6FC2BE773D24FD886EE736A9E718366"/>
  </w:style>
  <w:style w:type="paragraph" w:customStyle="1" w:styleId="079E706AA38D4BA9A13BD5CC558DF7B7">
    <w:name w:val="079E706AA38D4BA9A13BD5CC558DF7B7"/>
  </w:style>
  <w:style w:type="paragraph" w:customStyle="1" w:styleId="39916EB2C39749A1A62633205A472630">
    <w:name w:val="39916EB2C39749A1A62633205A472630"/>
  </w:style>
  <w:style w:type="paragraph" w:customStyle="1" w:styleId="BFB0A0BE3FD944759A1076AF14FB25ED">
    <w:name w:val="BFB0A0BE3FD944759A1076AF14FB25ED"/>
  </w:style>
  <w:style w:type="paragraph" w:customStyle="1" w:styleId="CE535E19858A4806B2823ADC04E9F030">
    <w:name w:val="CE535E19858A4806B2823ADC04E9F030"/>
  </w:style>
  <w:style w:type="paragraph" w:customStyle="1" w:styleId="71F711BB218E46858B32225B4268F226">
    <w:name w:val="71F711BB218E46858B32225B4268F226"/>
  </w:style>
  <w:style w:type="paragraph" w:customStyle="1" w:styleId="AC5EEACFC7FC4AF1BF5F27AE95E903AB">
    <w:name w:val="AC5EEACFC7FC4AF1BF5F27AE95E903AB"/>
  </w:style>
  <w:style w:type="paragraph" w:customStyle="1" w:styleId="104CBDD65BF549EA99910163597E4BC6">
    <w:name w:val="104CBDD65BF549EA99910163597E4BC6"/>
  </w:style>
  <w:style w:type="paragraph" w:customStyle="1" w:styleId="BA100804A4404F97A547C68E700359AB">
    <w:name w:val="BA100804A4404F97A547C68E700359AB"/>
  </w:style>
  <w:style w:type="paragraph" w:customStyle="1" w:styleId="9CA0F16524BB476AA6C899E160398ED5">
    <w:name w:val="9CA0F16524BB476AA6C899E160398ED5"/>
  </w:style>
  <w:style w:type="paragraph" w:customStyle="1" w:styleId="CED38198AB014C1D862762D2BCE2D1EA">
    <w:name w:val="CED38198AB014C1D862762D2BCE2D1EA"/>
  </w:style>
  <w:style w:type="paragraph" w:customStyle="1" w:styleId="6F72D2FB56084330A2C7179AC7EF61A1">
    <w:name w:val="6F72D2FB56084330A2C7179AC7EF61A1"/>
  </w:style>
  <w:style w:type="paragraph" w:customStyle="1" w:styleId="BA80176AD78B43959B1BAADFE8739883">
    <w:name w:val="BA80176AD78B43959B1BAADFE8739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137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</dc:creator>
  <cp:keywords/>
  <dc:description/>
  <cp:lastModifiedBy>倪佳琪</cp:lastModifiedBy>
  <cp:revision>40</cp:revision>
  <dcterms:created xsi:type="dcterms:W3CDTF">2016-09-08T08:00:00Z</dcterms:created>
  <dcterms:modified xsi:type="dcterms:W3CDTF">2016-09-20T09:15:00Z</dcterms:modified>
  <cp:version/>
</cp:coreProperties>
</file>