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76CAF07" w14:textId="77777777" w:rsidTr="008A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6B808321" w14:textId="77777777" w:rsidR="002B2D13" w:rsidRPr="00D60069" w:rsidRDefault="00FD76BE" w:rsidP="00FD76BE">
            <w:pPr>
              <w:pStyle w:val="Title"/>
            </w:pPr>
            <w:r>
              <w:t>Meeting Minutes</w:t>
            </w:r>
          </w:p>
        </w:tc>
        <w:tc>
          <w:tcPr>
            <w:tcW w:w="2574" w:type="dxa"/>
          </w:tcPr>
          <w:p w14:paraId="3C336AB2" w14:textId="08BAEB13" w:rsidR="00D62E01" w:rsidRPr="00D60069" w:rsidRDefault="00AE1F9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3114BD">
              <w:t>.10</w:t>
            </w:r>
            <w:r w:rsidR="008A2CD5">
              <w:t>.2016</w:t>
            </w:r>
          </w:p>
          <w:p w14:paraId="1B91031C" w14:textId="29144634" w:rsidR="00D62E01" w:rsidRPr="00D60069" w:rsidRDefault="00AF5FB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16.00-17.3</w:t>
            </w:r>
            <w:r w:rsidR="00AF0442">
              <w:t>0</w:t>
            </w:r>
          </w:p>
          <w:p w14:paraId="253117D9" w14:textId="2D8A9364" w:rsidR="002B2D13" w:rsidRPr="00D60069" w:rsidRDefault="008A2CD5" w:rsidP="00401F8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R1,</w:t>
            </w:r>
            <w:r w:rsidR="00401F83">
              <w:t xml:space="preserve"> 2.40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B8D0C87" w14:textId="77777777" w:rsidTr="00E048B4">
        <w:sdt>
          <w:sdtPr>
            <w:id w:val="834805806"/>
            <w:placeholder>
              <w:docPart w:val="E48F6B2EC3A440169577CB35FACD56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4F839F8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78B9473" w14:textId="77777777" w:rsidR="002B2D13" w:rsidRPr="00D60069" w:rsidRDefault="008A2CD5" w:rsidP="008A2CD5">
            <w:pPr>
              <w:spacing w:after="80"/>
            </w:pPr>
            <w:r>
              <w:t xml:space="preserve">Li </w:t>
            </w:r>
            <w:proofErr w:type="spellStart"/>
            <w:r>
              <w:t>Li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10CABF2B" w14:textId="77777777" w:rsidR="002B2D13" w:rsidRPr="00D60069" w:rsidRDefault="00EC6124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3531B845476C43AA972864D347A83E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D14A1B9" w14:textId="6E0CA39E" w:rsidR="002B2D13" w:rsidRPr="00D60069" w:rsidRDefault="00AE1F9A" w:rsidP="008A2CD5">
            <w:pPr>
              <w:spacing w:after="80"/>
            </w:pPr>
            <w:r>
              <w:t>URS discussion</w:t>
            </w:r>
          </w:p>
        </w:tc>
      </w:tr>
      <w:tr w:rsidR="002B2D13" w:rsidRPr="00D60069" w14:paraId="701E5782" w14:textId="77777777" w:rsidTr="00E048B4">
        <w:sdt>
          <w:sdtPr>
            <w:id w:val="-906145096"/>
            <w:placeholder>
              <w:docPart w:val="D1AE78FEBFC847D792869BC9D4A33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5D26541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2759170" w14:textId="5DC7AE38" w:rsidR="002B2D13" w:rsidRPr="00D60069" w:rsidRDefault="00AE1F9A" w:rsidP="00B211AB">
            <w:pPr>
              <w:spacing w:after="80"/>
            </w:pPr>
            <w:r>
              <w:t xml:space="preserve">Kalina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1779" w:type="dxa"/>
          </w:tcPr>
          <w:p w14:paraId="1359324F" w14:textId="77777777" w:rsidR="002B2D13" w:rsidRPr="00D60069" w:rsidRDefault="00EC6124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8A4E28D790042908C7E341011DCACA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FEBB226" w14:textId="4716FFF4" w:rsidR="002B2D13" w:rsidRPr="00D60069" w:rsidRDefault="00AE1F9A" w:rsidP="008A2CD5">
            <w:pPr>
              <w:spacing w:after="80"/>
            </w:pPr>
            <w:r>
              <w:t xml:space="preserve">Kalina </w:t>
            </w:r>
            <w:proofErr w:type="spellStart"/>
            <w:r>
              <w:t>Petrova</w:t>
            </w:r>
            <w:proofErr w:type="spellEnd"/>
          </w:p>
        </w:tc>
      </w:tr>
      <w:tr w:rsidR="002B2D13" w:rsidRPr="00D60069" w14:paraId="0F058CE1" w14:textId="77777777" w:rsidTr="00E048B4">
        <w:tc>
          <w:tcPr>
            <w:tcW w:w="1946" w:type="dxa"/>
          </w:tcPr>
          <w:p w14:paraId="57101228" w14:textId="77777777" w:rsidR="002B2D13" w:rsidRPr="00D60069" w:rsidRDefault="00EC6124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3504D50A1E0848548A5B0DC710AE9B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E957328" w14:textId="3949C441" w:rsidR="002B2D13" w:rsidRPr="00D60069" w:rsidRDefault="00AE1F9A" w:rsidP="008A2CD5">
            <w:pPr>
              <w:spacing w:after="80"/>
            </w:pPr>
            <w:r>
              <w:t xml:space="preserve">Kalina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1779" w:type="dxa"/>
          </w:tcPr>
          <w:p w14:paraId="666F8B36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03C93F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1B746BD" w14:textId="77777777" w:rsidTr="00E048B4">
        <w:tc>
          <w:tcPr>
            <w:tcW w:w="1980" w:type="dxa"/>
            <w:tcMar>
              <w:top w:w="144" w:type="dxa"/>
            </w:tcMar>
          </w:tcPr>
          <w:p w14:paraId="62FA49E9" w14:textId="77777777" w:rsidR="002B2D13" w:rsidRPr="00D60069" w:rsidRDefault="00EC6124">
            <w:pPr>
              <w:pStyle w:val="Heading2"/>
            </w:pPr>
            <w:sdt>
              <w:sdtPr>
                <w:id w:val="1643469904"/>
                <w:placeholder>
                  <w:docPart w:val="7A3D7AB8DF134BA8A2726964756C9B6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F255FF" w14:textId="77777777" w:rsidR="002B2D13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Li Li</w:t>
            </w:r>
          </w:p>
          <w:p w14:paraId="09D9F620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Jiaqi Ni</w:t>
            </w:r>
          </w:p>
          <w:p w14:paraId="09C3DEFA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Jianfei Feng</w:t>
            </w:r>
          </w:p>
          <w:p w14:paraId="3A4DDCE2" w14:textId="77777777" w:rsidR="00116691" w:rsidRPr="00240BF6" w:rsidRDefault="00116691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Wen Zhang</w:t>
            </w:r>
          </w:p>
          <w:p w14:paraId="581FAF8E" w14:textId="77777777" w:rsidR="008A2CD5" w:rsidRDefault="008A2CD5" w:rsidP="008A2CD5">
            <w:r>
              <w:t xml:space="preserve">Kalina </w:t>
            </w:r>
            <w:proofErr w:type="spellStart"/>
            <w:r>
              <w:t>Petrova</w:t>
            </w:r>
            <w:proofErr w:type="spellEnd"/>
          </w:p>
          <w:p w14:paraId="529EB22D" w14:textId="77777777" w:rsidR="00DF1772" w:rsidRDefault="00DF1772" w:rsidP="008A2CD5">
            <w:proofErr w:type="spellStart"/>
            <w:r>
              <w:t>Mengchuan</w:t>
            </w:r>
            <w:proofErr w:type="spellEnd"/>
            <w:r>
              <w:t xml:space="preserve"> Liu</w:t>
            </w:r>
          </w:p>
          <w:p w14:paraId="2D264F27" w14:textId="77777777" w:rsidR="00DF1772" w:rsidRPr="00D60069" w:rsidRDefault="00DF1772" w:rsidP="008A2CD5">
            <w:proofErr w:type="spellStart"/>
            <w:r>
              <w:t>Jiefan</w:t>
            </w:r>
            <w:proofErr w:type="spellEnd"/>
            <w:r>
              <w:t xml:space="preserve"> Lin</w:t>
            </w:r>
          </w:p>
        </w:tc>
      </w:tr>
    </w:tbl>
    <w:sdt>
      <w:sdtPr>
        <w:id w:val="-2901889"/>
        <w:placeholder>
          <w:docPart w:val="FB5C0C56DD4442F9811386F4A4D6B59A"/>
        </w:placeholder>
        <w:temporary/>
        <w:showingPlcHdr/>
        <w15:appearance w15:val="hidden"/>
      </w:sdtPr>
      <w:sdtEndPr/>
      <w:sdtContent>
        <w:p w14:paraId="5F2183A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4889"/>
        <w:gridCol w:w="1324"/>
        <w:gridCol w:w="2310"/>
      </w:tblGrid>
      <w:tr w:rsidR="002B2D13" w:rsidRPr="00D60069" w14:paraId="3AA1907A" w14:textId="77777777" w:rsidTr="009913A3">
        <w:tc>
          <w:tcPr>
            <w:tcW w:w="1701" w:type="dxa"/>
          </w:tcPr>
          <w:bookmarkStart w:id="0" w:name="MinuteItems"/>
          <w:bookmarkStart w:id="1" w:name="MinuteTopicSection"/>
          <w:bookmarkEnd w:id="0"/>
          <w:p w14:paraId="23C4399E" w14:textId="77777777" w:rsidR="002B2D13" w:rsidRPr="00D60069" w:rsidRDefault="00EC6124">
            <w:pPr>
              <w:pStyle w:val="Heading2"/>
            </w:pPr>
            <w:sdt>
              <w:sdtPr>
                <w:id w:val="90904773"/>
                <w:placeholder>
                  <w:docPart w:val="CBF3C2ED73C84E09B899E3AE1C9F58E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889" w:type="dxa"/>
          </w:tcPr>
          <w:p w14:paraId="39E332B9" w14:textId="77777777" w:rsidR="00CD4885" w:rsidRDefault="00CD4885" w:rsidP="008A2CD5">
            <w:pPr>
              <w:rPr>
                <w:lang w:eastAsia="zh-CN"/>
              </w:rPr>
            </w:pPr>
          </w:p>
          <w:p w14:paraId="5C1DB241" w14:textId="076ECF12" w:rsidR="002B2D13" w:rsidRDefault="00CD4885" w:rsidP="008A2CD5">
            <w:pPr>
              <w:rPr>
                <w:lang w:eastAsia="zh-CN"/>
              </w:rPr>
            </w:pPr>
            <w:r>
              <w:rPr>
                <w:lang w:eastAsia="zh-CN"/>
              </w:rPr>
              <w:t>Presentation</w:t>
            </w:r>
            <w:r w:rsidR="00AE1F9A">
              <w:rPr>
                <w:lang w:eastAsia="zh-CN"/>
              </w:rPr>
              <w:t xml:space="preserve"> of the final version of </w:t>
            </w:r>
            <w:r w:rsidR="00A808AD">
              <w:rPr>
                <w:lang w:eastAsia="zh-CN"/>
              </w:rPr>
              <w:t>URS</w:t>
            </w:r>
          </w:p>
          <w:p w14:paraId="7A4C59A7" w14:textId="77777777" w:rsidR="009913A3" w:rsidRPr="00D60069" w:rsidRDefault="009913A3" w:rsidP="00CD4885"/>
        </w:tc>
        <w:tc>
          <w:tcPr>
            <w:tcW w:w="1324" w:type="dxa"/>
          </w:tcPr>
          <w:p w14:paraId="5E18470A" w14:textId="77777777" w:rsidR="002B2D13" w:rsidRPr="00D60069" w:rsidRDefault="00EC6124">
            <w:pPr>
              <w:pStyle w:val="Heading2"/>
            </w:pPr>
            <w:sdt>
              <w:sdtPr>
                <w:id w:val="1737199064"/>
                <w:placeholder>
                  <w:docPart w:val="7E76725C17C94D55B248ACA79C6B47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8B5343B" w14:textId="3E3F60D4" w:rsidR="00B67638" w:rsidRPr="00D60069" w:rsidRDefault="00AE1F9A" w:rsidP="008A2CD5">
            <w:proofErr w:type="spellStart"/>
            <w:r>
              <w:t>Menchua</w:t>
            </w:r>
            <w:proofErr w:type="spellEnd"/>
            <w:r>
              <w:t xml:space="preserve"> Liu</w:t>
            </w:r>
          </w:p>
        </w:tc>
      </w:tr>
    </w:tbl>
    <w:p w14:paraId="63307860" w14:textId="77777777" w:rsidR="002B2D13" w:rsidRDefault="00EC6124" w:rsidP="00CD4885">
      <w:pPr>
        <w:pStyle w:val="Heading4"/>
        <w:tabs>
          <w:tab w:val="left" w:pos="3123"/>
        </w:tabs>
        <w:rPr>
          <w:lang w:eastAsia="zh-CN"/>
        </w:rPr>
      </w:pPr>
      <w:sdt>
        <w:sdtPr>
          <w:id w:val="-391195506"/>
          <w:placeholder>
            <w:docPart w:val="177EA45A93F049B58741913AB1209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  <w:r w:rsidR="00CD4885">
        <w:t xml:space="preserve"> </w:t>
      </w:r>
    </w:p>
    <w:p w14:paraId="730B1145" w14:textId="6706C772" w:rsidR="00AE1F9A" w:rsidRDefault="00AE1F9A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Updated the functionalities and non-functional requirements.</w:t>
      </w:r>
    </w:p>
    <w:p w14:paraId="5B96FB5C" w14:textId="1A792166" w:rsidR="00AE1F9A" w:rsidRDefault="00AE1F9A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Added a MOSCOW table.</w:t>
      </w:r>
    </w:p>
    <w:p w14:paraId="10CCC39D" w14:textId="72DDB48C" w:rsidR="00AE1F9A" w:rsidRDefault="00AE1F9A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Added use cases.</w:t>
      </w:r>
    </w:p>
    <w:p w14:paraId="340304D8" w14:textId="2863FCD7" w:rsidR="00AE1F9A" w:rsidRDefault="00AE1F9A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Updated non-functional require</w:t>
      </w:r>
      <w:r w:rsidR="00953EB5">
        <w:t>ments.</w:t>
      </w:r>
    </w:p>
    <w:p w14:paraId="76369E4E" w14:textId="4E3983A9" w:rsidR="00953EB5" w:rsidRDefault="00953EB5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How to proceed with the design document.</w:t>
      </w:r>
    </w:p>
    <w:p w14:paraId="723C06BE" w14:textId="5A19EC1A" w:rsidR="00953EB5" w:rsidRDefault="00953EB5" w:rsidP="00953EB5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Next meeting – process meeting, present demo.</w:t>
      </w:r>
    </w:p>
    <w:p w14:paraId="7F019FC2" w14:textId="2926B583" w:rsidR="00F93CD8" w:rsidRPr="003141D6" w:rsidRDefault="008357EC" w:rsidP="00241548">
      <w:r>
        <w:tab/>
      </w:r>
    </w:p>
    <w:p w14:paraId="7C5ACCC2" w14:textId="77777777" w:rsidR="002B2D13" w:rsidRPr="00D60069" w:rsidRDefault="00EC6124">
      <w:pPr>
        <w:pStyle w:val="Heading4"/>
      </w:pPr>
      <w:sdt>
        <w:sdtPr>
          <w:id w:val="1574465788"/>
          <w:placeholder>
            <w:docPart w:val="28EF407C52EC4C76B498D2D9D2F806FF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26E3546" w14:textId="39510247" w:rsidR="00953EB5" w:rsidRDefault="00953EB5" w:rsidP="00953EB5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SimHei"/>
          <w:lang w:eastAsia="zh-CN"/>
        </w:rPr>
      </w:pPr>
      <w:r>
        <w:rPr>
          <w:rFonts w:eastAsia="SimHei"/>
          <w:lang w:eastAsia="zh-CN"/>
        </w:rPr>
        <w:t>The URS is quite clear and does not need any big changes.</w:t>
      </w:r>
    </w:p>
    <w:p w14:paraId="468EEBD4" w14:textId="11FF402A" w:rsidR="00953EB5" w:rsidRDefault="00953EB5" w:rsidP="00953EB5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SimHei"/>
          <w:lang w:eastAsia="zh-CN"/>
        </w:rPr>
      </w:pPr>
      <w:r>
        <w:rPr>
          <w:rFonts w:eastAsia="SimHei"/>
          <w:lang w:eastAsia="zh-CN"/>
        </w:rPr>
        <w:t>Next meeting will take place on the 17</w:t>
      </w:r>
      <w:r w:rsidRPr="00953EB5">
        <w:rPr>
          <w:rFonts w:eastAsia="SimHei"/>
          <w:vertAlign w:val="superscript"/>
          <w:lang w:eastAsia="zh-CN"/>
        </w:rPr>
        <w:t>th</w:t>
      </w:r>
      <w:r>
        <w:rPr>
          <w:rFonts w:eastAsia="SimHei"/>
          <w:lang w:eastAsia="zh-CN"/>
        </w:rPr>
        <w:t xml:space="preserve"> of November from 9:00am and we’ll have a process meeting of 10 minutes during which we </w:t>
      </w:r>
      <w:bookmarkStart w:id="2" w:name="_GoBack"/>
      <w:bookmarkEnd w:id="2"/>
      <w:r>
        <w:rPr>
          <w:rFonts w:eastAsia="SimHei"/>
          <w:lang w:eastAsia="zh-CN"/>
        </w:rPr>
        <w:t>have to present our progress and a small demo. Also we will have a discussion with other groups.</w:t>
      </w:r>
    </w:p>
    <w:p w14:paraId="0550EE2F" w14:textId="56807339" w:rsidR="009552EA" w:rsidRDefault="00953EB5" w:rsidP="00953EB5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SimHei"/>
          <w:lang w:eastAsia="zh-CN"/>
        </w:rPr>
      </w:pPr>
      <w:r>
        <w:rPr>
          <w:rFonts w:eastAsia="SimHei"/>
          <w:lang w:eastAsia="zh-CN"/>
        </w:rPr>
        <w:t>Keep the design document a live document and make changes during implementation as well.</w:t>
      </w:r>
    </w:p>
    <w:p w14:paraId="034DF125" w14:textId="055467DD" w:rsidR="002B2D13" w:rsidRPr="00953EB5" w:rsidRDefault="00953EB5" w:rsidP="00953EB5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SimHei"/>
          <w:lang w:eastAsia="zh-CN"/>
        </w:rPr>
      </w:pPr>
      <w:r>
        <w:rPr>
          <w:rFonts w:eastAsia="SimHei"/>
          <w:lang w:eastAsia="zh-CN"/>
        </w:rPr>
        <w:t>Prepare a working demo for presentation.</w:t>
      </w:r>
      <w:bookmarkStart w:id="3" w:name="MinuteDiscussion"/>
      <w:bookmarkStart w:id="4" w:name="MinuteActionItems"/>
      <w:bookmarkEnd w:id="1"/>
      <w:bookmarkEnd w:id="3"/>
      <w:bookmarkEnd w:id="4"/>
    </w:p>
    <w:sectPr w:rsidR="002B2D13" w:rsidRPr="00953EB5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3AC49" w14:textId="77777777" w:rsidR="00EC6124" w:rsidRDefault="00EC6124">
      <w:pPr>
        <w:spacing w:after="0"/>
      </w:pPr>
      <w:r>
        <w:separator/>
      </w:r>
    </w:p>
  </w:endnote>
  <w:endnote w:type="continuationSeparator" w:id="0">
    <w:p w14:paraId="7F576431" w14:textId="77777777" w:rsidR="00EC6124" w:rsidRDefault="00EC6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ED2A0" w14:textId="26931DEC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578F0" w14:textId="77777777" w:rsidR="00EC6124" w:rsidRDefault="00EC6124">
      <w:pPr>
        <w:spacing w:after="0"/>
      </w:pPr>
      <w:r>
        <w:separator/>
      </w:r>
    </w:p>
  </w:footnote>
  <w:footnote w:type="continuationSeparator" w:id="0">
    <w:p w14:paraId="6BFFE147" w14:textId="77777777" w:rsidR="00EC6124" w:rsidRDefault="00EC61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097768"/>
    <w:multiLevelType w:val="hybridMultilevel"/>
    <w:tmpl w:val="4F362FDA"/>
    <w:lvl w:ilvl="0" w:tplc="0402000F">
      <w:start w:val="1"/>
      <w:numFmt w:val="decimal"/>
      <w:lvlText w:val="%1."/>
      <w:lvlJc w:val="left"/>
      <w:pPr>
        <w:ind w:left="2010" w:hanging="360"/>
      </w:pPr>
    </w:lvl>
    <w:lvl w:ilvl="1" w:tplc="04020019" w:tentative="1">
      <w:start w:val="1"/>
      <w:numFmt w:val="lowerLetter"/>
      <w:lvlText w:val="%2."/>
      <w:lvlJc w:val="left"/>
      <w:pPr>
        <w:ind w:left="2730" w:hanging="360"/>
      </w:pPr>
    </w:lvl>
    <w:lvl w:ilvl="2" w:tplc="0402001B" w:tentative="1">
      <w:start w:val="1"/>
      <w:numFmt w:val="lowerRoman"/>
      <w:lvlText w:val="%3."/>
      <w:lvlJc w:val="right"/>
      <w:pPr>
        <w:ind w:left="3450" w:hanging="180"/>
      </w:pPr>
    </w:lvl>
    <w:lvl w:ilvl="3" w:tplc="0402000F" w:tentative="1">
      <w:start w:val="1"/>
      <w:numFmt w:val="decimal"/>
      <w:lvlText w:val="%4."/>
      <w:lvlJc w:val="left"/>
      <w:pPr>
        <w:ind w:left="4170" w:hanging="360"/>
      </w:pPr>
    </w:lvl>
    <w:lvl w:ilvl="4" w:tplc="04020019" w:tentative="1">
      <w:start w:val="1"/>
      <w:numFmt w:val="lowerLetter"/>
      <w:lvlText w:val="%5."/>
      <w:lvlJc w:val="left"/>
      <w:pPr>
        <w:ind w:left="4890" w:hanging="360"/>
      </w:pPr>
    </w:lvl>
    <w:lvl w:ilvl="5" w:tplc="0402001B" w:tentative="1">
      <w:start w:val="1"/>
      <w:numFmt w:val="lowerRoman"/>
      <w:lvlText w:val="%6."/>
      <w:lvlJc w:val="right"/>
      <w:pPr>
        <w:ind w:left="5610" w:hanging="180"/>
      </w:pPr>
    </w:lvl>
    <w:lvl w:ilvl="6" w:tplc="0402000F" w:tentative="1">
      <w:start w:val="1"/>
      <w:numFmt w:val="decimal"/>
      <w:lvlText w:val="%7."/>
      <w:lvlJc w:val="left"/>
      <w:pPr>
        <w:ind w:left="6330" w:hanging="360"/>
      </w:pPr>
    </w:lvl>
    <w:lvl w:ilvl="7" w:tplc="04020019" w:tentative="1">
      <w:start w:val="1"/>
      <w:numFmt w:val="lowerLetter"/>
      <w:lvlText w:val="%8."/>
      <w:lvlJc w:val="left"/>
      <w:pPr>
        <w:ind w:left="7050" w:hanging="360"/>
      </w:pPr>
    </w:lvl>
    <w:lvl w:ilvl="8" w:tplc="0402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83506C"/>
    <w:multiLevelType w:val="hybridMultilevel"/>
    <w:tmpl w:val="0D4A347E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3NjSztDA0MzNW0lEKTi0uzszPAykwqQUA665amiwAAAA="/>
  </w:docVars>
  <w:rsids>
    <w:rsidRoot w:val="008A2CD5"/>
    <w:rsid w:val="0000006C"/>
    <w:rsid w:val="000004EF"/>
    <w:rsid w:val="00006237"/>
    <w:rsid w:val="0001232B"/>
    <w:rsid w:val="000136A0"/>
    <w:rsid w:val="00017F10"/>
    <w:rsid w:val="00024DC3"/>
    <w:rsid w:val="00050EC7"/>
    <w:rsid w:val="00062640"/>
    <w:rsid w:val="00116691"/>
    <w:rsid w:val="00170FD9"/>
    <w:rsid w:val="00171889"/>
    <w:rsid w:val="00176F35"/>
    <w:rsid w:val="001E0877"/>
    <w:rsid w:val="001F7ED0"/>
    <w:rsid w:val="00207B69"/>
    <w:rsid w:val="00240BF6"/>
    <w:rsid w:val="00241548"/>
    <w:rsid w:val="00242E90"/>
    <w:rsid w:val="00245BBC"/>
    <w:rsid w:val="002A6025"/>
    <w:rsid w:val="002B2D13"/>
    <w:rsid w:val="002C0D7E"/>
    <w:rsid w:val="002E3A82"/>
    <w:rsid w:val="003114BD"/>
    <w:rsid w:val="003141D6"/>
    <w:rsid w:val="0034721D"/>
    <w:rsid w:val="00362C96"/>
    <w:rsid w:val="003D5BF7"/>
    <w:rsid w:val="003F257D"/>
    <w:rsid w:val="00401F83"/>
    <w:rsid w:val="00426CAE"/>
    <w:rsid w:val="00451020"/>
    <w:rsid w:val="0046333D"/>
    <w:rsid w:val="004E5AAB"/>
    <w:rsid w:val="004E5B61"/>
    <w:rsid w:val="00506946"/>
    <w:rsid w:val="00512D70"/>
    <w:rsid w:val="00560421"/>
    <w:rsid w:val="005642CF"/>
    <w:rsid w:val="00584CC9"/>
    <w:rsid w:val="005A7328"/>
    <w:rsid w:val="005D6C1A"/>
    <w:rsid w:val="005E76AB"/>
    <w:rsid w:val="006035F4"/>
    <w:rsid w:val="006165E6"/>
    <w:rsid w:val="006344A8"/>
    <w:rsid w:val="00651793"/>
    <w:rsid w:val="0068052E"/>
    <w:rsid w:val="0068418C"/>
    <w:rsid w:val="006A29D5"/>
    <w:rsid w:val="006C77BA"/>
    <w:rsid w:val="006E570A"/>
    <w:rsid w:val="007150C5"/>
    <w:rsid w:val="00734EEC"/>
    <w:rsid w:val="00741223"/>
    <w:rsid w:val="00750BEB"/>
    <w:rsid w:val="00790E0D"/>
    <w:rsid w:val="007A54B3"/>
    <w:rsid w:val="007B08A1"/>
    <w:rsid w:val="007F04FA"/>
    <w:rsid w:val="008003C3"/>
    <w:rsid w:val="008076B2"/>
    <w:rsid w:val="00820EBB"/>
    <w:rsid w:val="00824AC7"/>
    <w:rsid w:val="00827A22"/>
    <w:rsid w:val="008317A2"/>
    <w:rsid w:val="00832E2D"/>
    <w:rsid w:val="008357EC"/>
    <w:rsid w:val="00840D64"/>
    <w:rsid w:val="00862E3A"/>
    <w:rsid w:val="008A2109"/>
    <w:rsid w:val="008A2CD5"/>
    <w:rsid w:val="008F1AF3"/>
    <w:rsid w:val="00953EB5"/>
    <w:rsid w:val="009552EA"/>
    <w:rsid w:val="009913A3"/>
    <w:rsid w:val="009974A2"/>
    <w:rsid w:val="009A6996"/>
    <w:rsid w:val="00A37F12"/>
    <w:rsid w:val="00A808AD"/>
    <w:rsid w:val="00A85E26"/>
    <w:rsid w:val="00A85E2A"/>
    <w:rsid w:val="00AB0D3E"/>
    <w:rsid w:val="00AC5F61"/>
    <w:rsid w:val="00AE1F9A"/>
    <w:rsid w:val="00AE6D99"/>
    <w:rsid w:val="00AF0442"/>
    <w:rsid w:val="00AF4CB4"/>
    <w:rsid w:val="00AF570D"/>
    <w:rsid w:val="00AF5FB0"/>
    <w:rsid w:val="00B211AB"/>
    <w:rsid w:val="00B67638"/>
    <w:rsid w:val="00B9478F"/>
    <w:rsid w:val="00BB7122"/>
    <w:rsid w:val="00BC27B3"/>
    <w:rsid w:val="00C11E3F"/>
    <w:rsid w:val="00CB145E"/>
    <w:rsid w:val="00CB5DB9"/>
    <w:rsid w:val="00CD4885"/>
    <w:rsid w:val="00CF7D7F"/>
    <w:rsid w:val="00CF7D87"/>
    <w:rsid w:val="00D60069"/>
    <w:rsid w:val="00D62337"/>
    <w:rsid w:val="00D62E01"/>
    <w:rsid w:val="00D661EE"/>
    <w:rsid w:val="00DE374E"/>
    <w:rsid w:val="00DF1772"/>
    <w:rsid w:val="00E048B4"/>
    <w:rsid w:val="00E5020E"/>
    <w:rsid w:val="00E7038B"/>
    <w:rsid w:val="00E74CD0"/>
    <w:rsid w:val="00E93AFC"/>
    <w:rsid w:val="00E976FB"/>
    <w:rsid w:val="00EB4007"/>
    <w:rsid w:val="00EC6124"/>
    <w:rsid w:val="00F00A40"/>
    <w:rsid w:val="00F11F43"/>
    <w:rsid w:val="00F2118A"/>
    <w:rsid w:val="00F434DD"/>
    <w:rsid w:val="00F51484"/>
    <w:rsid w:val="00F93CD8"/>
    <w:rsid w:val="00FD76BE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F16EA8"/>
  <w15:docId w15:val="{63EBF7E6-5130-4BF1-8AB3-2E7845D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D5"/>
  </w:style>
  <w:style w:type="paragraph" w:styleId="Heading1">
    <w:name w:val="heading 1"/>
    <w:basedOn w:val="Normal"/>
    <w:next w:val="Normal"/>
    <w:link w:val="Heading1Char"/>
    <w:uiPriority w:val="9"/>
    <w:qFormat/>
    <w:rsid w:val="008A2C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A2CD5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10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8A2C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D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2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D5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2CD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D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D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D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D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D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C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2CD5"/>
    <w:rPr>
      <w:b/>
      <w:bCs/>
    </w:rPr>
  </w:style>
  <w:style w:type="character" w:styleId="Emphasis">
    <w:name w:val="Emphasis"/>
    <w:basedOn w:val="DefaultParagraphFont"/>
    <w:uiPriority w:val="20"/>
    <w:qFormat/>
    <w:rsid w:val="008A2CD5"/>
    <w:rPr>
      <w:i/>
      <w:iCs/>
    </w:rPr>
  </w:style>
  <w:style w:type="paragraph" w:styleId="NoSpacing">
    <w:name w:val="No Spacing"/>
    <w:uiPriority w:val="1"/>
    <w:qFormat/>
    <w:rsid w:val="008A2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C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D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D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2C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2C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2C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2C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2C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CD5"/>
    <w:pPr>
      <w:outlineLvl w:val="9"/>
    </w:pPr>
  </w:style>
  <w:style w:type="table" w:styleId="PlainTable3">
    <w:name w:val="Plain Table 3"/>
    <w:basedOn w:val="TableNormal"/>
    <w:uiPriority w:val="43"/>
    <w:rsid w:val="008A2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h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8F6B2EC3A440169577CB35FAC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B79-F90C-4616-8E45-220F51DC8E25}"/>
      </w:docPartPr>
      <w:docPartBody>
        <w:p w:rsidR="006F7710" w:rsidRDefault="00A155F6">
          <w:pPr>
            <w:pStyle w:val="E48F6B2EC3A440169577CB35FACD56EA"/>
          </w:pPr>
          <w:r w:rsidRPr="00E048B4">
            <w:t>Meeting called by:</w:t>
          </w:r>
        </w:p>
      </w:docPartBody>
    </w:docPart>
    <w:docPart>
      <w:docPartPr>
        <w:name w:val="3531B845476C43AA972864D347A8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DE1-E10E-4445-8755-19867D136EE1}"/>
      </w:docPartPr>
      <w:docPartBody>
        <w:p w:rsidR="006F7710" w:rsidRDefault="00A155F6">
          <w:pPr>
            <w:pStyle w:val="3531B845476C43AA972864D347A83E6C"/>
          </w:pPr>
          <w:r w:rsidRPr="00E048B4">
            <w:t>Type of meeting:</w:t>
          </w:r>
        </w:p>
      </w:docPartBody>
    </w:docPart>
    <w:docPart>
      <w:docPartPr>
        <w:name w:val="D1AE78FEBFC847D792869BC9D4A3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C7C-346C-4F3A-90EA-E7D734BDB5AE}"/>
      </w:docPartPr>
      <w:docPartBody>
        <w:p w:rsidR="006F7710" w:rsidRDefault="00A155F6">
          <w:pPr>
            <w:pStyle w:val="D1AE78FEBFC847D792869BC9D4A33CF3"/>
          </w:pPr>
          <w:r w:rsidRPr="00E048B4">
            <w:t>Facilitator:</w:t>
          </w:r>
        </w:p>
      </w:docPartBody>
    </w:docPart>
    <w:docPart>
      <w:docPartPr>
        <w:name w:val="18A4E28D790042908C7E341011DC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8C0-64F3-4EED-8930-F86A9BCF47AD}"/>
      </w:docPartPr>
      <w:docPartBody>
        <w:p w:rsidR="006F7710" w:rsidRDefault="00A155F6">
          <w:pPr>
            <w:pStyle w:val="18A4E28D790042908C7E341011DCACAF"/>
          </w:pPr>
          <w:r w:rsidRPr="00E048B4">
            <w:t>Note taker:</w:t>
          </w:r>
        </w:p>
      </w:docPartBody>
    </w:docPart>
    <w:docPart>
      <w:docPartPr>
        <w:name w:val="3504D50A1E0848548A5B0DC710A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67CD-8228-40B0-B94A-F5F562E96529}"/>
      </w:docPartPr>
      <w:docPartBody>
        <w:p w:rsidR="006F7710" w:rsidRDefault="00A155F6">
          <w:pPr>
            <w:pStyle w:val="3504D50A1E0848548A5B0DC710AE9B62"/>
          </w:pPr>
          <w:r w:rsidRPr="00E048B4">
            <w:t>Timekeeper:</w:t>
          </w:r>
        </w:p>
      </w:docPartBody>
    </w:docPart>
    <w:docPart>
      <w:docPartPr>
        <w:name w:val="7A3D7AB8DF134BA8A2726964756C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DAC3-0795-409C-BC9E-A2782C8F6EB0}"/>
      </w:docPartPr>
      <w:docPartBody>
        <w:p w:rsidR="006F7710" w:rsidRDefault="00A155F6">
          <w:pPr>
            <w:pStyle w:val="7A3D7AB8DF134BA8A2726964756C9B67"/>
          </w:pPr>
          <w:r>
            <w:t>Attendees:</w:t>
          </w:r>
        </w:p>
      </w:docPartBody>
    </w:docPart>
    <w:docPart>
      <w:docPartPr>
        <w:name w:val="FB5C0C56DD4442F9811386F4A4D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8B1C-476D-4BF1-BBE2-4E99B5ADF149}"/>
      </w:docPartPr>
      <w:docPartBody>
        <w:p w:rsidR="006F7710" w:rsidRDefault="00A155F6">
          <w:pPr>
            <w:pStyle w:val="FB5C0C56DD4442F9811386F4A4D6B59A"/>
          </w:pPr>
          <w:r>
            <w:t>Minutes</w:t>
          </w:r>
        </w:p>
      </w:docPartBody>
    </w:docPart>
    <w:docPart>
      <w:docPartPr>
        <w:name w:val="CBF3C2ED73C84E09B899E3AE1C9F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0ED6-C5C5-4A4B-8FA5-19ADD5DB1AEA}"/>
      </w:docPartPr>
      <w:docPartBody>
        <w:p w:rsidR="006F7710" w:rsidRDefault="00A155F6">
          <w:pPr>
            <w:pStyle w:val="CBF3C2ED73C84E09B899E3AE1C9F58E4"/>
          </w:pPr>
          <w:r>
            <w:t>Agenda item:</w:t>
          </w:r>
        </w:p>
      </w:docPartBody>
    </w:docPart>
    <w:docPart>
      <w:docPartPr>
        <w:name w:val="7E76725C17C94D55B248ACA79C6B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52ED-3FA3-491B-B848-6548CE8058B5}"/>
      </w:docPartPr>
      <w:docPartBody>
        <w:p w:rsidR="006F7710" w:rsidRDefault="00A155F6">
          <w:pPr>
            <w:pStyle w:val="7E76725C17C94D55B248ACA79C6B4759"/>
          </w:pPr>
          <w:r>
            <w:t>Presenter:</w:t>
          </w:r>
        </w:p>
      </w:docPartBody>
    </w:docPart>
    <w:docPart>
      <w:docPartPr>
        <w:name w:val="177EA45A93F049B58741913AB120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39F9-7531-418B-853A-22251B77B0EF}"/>
      </w:docPartPr>
      <w:docPartBody>
        <w:p w:rsidR="006F7710" w:rsidRDefault="00A155F6">
          <w:pPr>
            <w:pStyle w:val="177EA45A93F049B58741913AB1209174"/>
          </w:pPr>
          <w:r>
            <w:t>Discussion:</w:t>
          </w:r>
        </w:p>
      </w:docPartBody>
    </w:docPart>
    <w:docPart>
      <w:docPartPr>
        <w:name w:val="28EF407C52EC4C76B498D2D9D2F8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0AB-EEC8-499E-AFD0-8BC2CD54D24E}"/>
      </w:docPartPr>
      <w:docPartBody>
        <w:p w:rsidR="006F7710" w:rsidRDefault="00A155F6">
          <w:pPr>
            <w:pStyle w:val="28EF407C52EC4C76B498D2D9D2F806FF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6"/>
    <w:rsid w:val="00257515"/>
    <w:rsid w:val="0058485F"/>
    <w:rsid w:val="006A5D1C"/>
    <w:rsid w:val="006F7710"/>
    <w:rsid w:val="00A155F6"/>
    <w:rsid w:val="00AB1368"/>
    <w:rsid w:val="00C468EF"/>
    <w:rsid w:val="00E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EE37070514CE2839F7310C5EB629D">
    <w:name w:val="BEAEE37070514CE2839F7310C5EB629D"/>
  </w:style>
  <w:style w:type="paragraph" w:customStyle="1" w:styleId="4FC0358B410B4ABDA2054DA9446CD40B">
    <w:name w:val="4FC0358B410B4ABDA2054DA9446CD40B"/>
  </w:style>
  <w:style w:type="paragraph" w:customStyle="1" w:styleId="DD6FF9194FDC4314BC12F5DDDA458560">
    <w:name w:val="DD6FF9194FDC4314BC12F5DDDA458560"/>
  </w:style>
  <w:style w:type="paragraph" w:customStyle="1" w:styleId="7227FCDD1D474C8687351031B3FD6D87">
    <w:name w:val="7227FCDD1D474C8687351031B3FD6D87"/>
  </w:style>
  <w:style w:type="paragraph" w:customStyle="1" w:styleId="E48F6B2EC3A440169577CB35FACD56EA">
    <w:name w:val="E48F6B2EC3A440169577CB35FACD56EA"/>
  </w:style>
  <w:style w:type="paragraph" w:customStyle="1" w:styleId="1637BB47374640CDB105F7441370375E">
    <w:name w:val="1637BB47374640CDB105F7441370375E"/>
  </w:style>
  <w:style w:type="paragraph" w:customStyle="1" w:styleId="3531B845476C43AA972864D347A83E6C">
    <w:name w:val="3531B845476C43AA972864D347A83E6C"/>
  </w:style>
  <w:style w:type="paragraph" w:customStyle="1" w:styleId="B3086C2EC5CE4DB6AD4A6EC126E5D9C0">
    <w:name w:val="B3086C2EC5CE4DB6AD4A6EC126E5D9C0"/>
  </w:style>
  <w:style w:type="paragraph" w:customStyle="1" w:styleId="D1AE78FEBFC847D792869BC9D4A33CF3">
    <w:name w:val="D1AE78FEBFC847D792869BC9D4A33CF3"/>
  </w:style>
  <w:style w:type="paragraph" w:customStyle="1" w:styleId="A873768A197341F997752D55EB2FC027">
    <w:name w:val="A873768A197341F997752D55EB2FC027"/>
  </w:style>
  <w:style w:type="paragraph" w:customStyle="1" w:styleId="18A4E28D790042908C7E341011DCACAF">
    <w:name w:val="18A4E28D790042908C7E341011DCACAF"/>
  </w:style>
  <w:style w:type="paragraph" w:customStyle="1" w:styleId="126FB425330F4DF495450FB8CC5F49A7">
    <w:name w:val="126FB425330F4DF495450FB8CC5F49A7"/>
  </w:style>
  <w:style w:type="paragraph" w:customStyle="1" w:styleId="3504D50A1E0848548A5B0DC710AE9B62">
    <w:name w:val="3504D50A1E0848548A5B0DC710AE9B62"/>
  </w:style>
  <w:style w:type="paragraph" w:customStyle="1" w:styleId="ECEB24CC3CE84D16AA3314FB81D5C6D4">
    <w:name w:val="ECEB24CC3CE84D16AA3314FB81D5C6D4"/>
  </w:style>
  <w:style w:type="paragraph" w:customStyle="1" w:styleId="7A3D7AB8DF134BA8A2726964756C9B67">
    <w:name w:val="7A3D7AB8DF134BA8A2726964756C9B67"/>
  </w:style>
  <w:style w:type="paragraph" w:customStyle="1" w:styleId="AFF7847014334DDDA859BA52117EFE2D">
    <w:name w:val="AFF7847014334DDDA859BA52117EFE2D"/>
  </w:style>
  <w:style w:type="paragraph" w:customStyle="1" w:styleId="A1F5B65CAB4A4390B0EBA06D23520221">
    <w:name w:val="A1F5B65CAB4A4390B0EBA06D23520221"/>
  </w:style>
  <w:style w:type="paragraph" w:customStyle="1" w:styleId="C9EDB59093564C5B85F9D45CDC2E1CE5">
    <w:name w:val="C9EDB59093564C5B85F9D45CDC2E1CE5"/>
  </w:style>
  <w:style w:type="paragraph" w:customStyle="1" w:styleId="E43F131A55CB46FEA7087FEB691B1AEE">
    <w:name w:val="E43F131A55CB46FEA7087FEB691B1AEE"/>
  </w:style>
  <w:style w:type="paragraph" w:customStyle="1" w:styleId="82916AD386DC483FA8D5FA7EE37038BC">
    <w:name w:val="82916AD386DC483FA8D5FA7EE37038BC"/>
  </w:style>
  <w:style w:type="paragraph" w:customStyle="1" w:styleId="FB5C0C56DD4442F9811386F4A4D6B59A">
    <w:name w:val="FB5C0C56DD4442F9811386F4A4D6B59A"/>
  </w:style>
  <w:style w:type="paragraph" w:customStyle="1" w:styleId="CBF3C2ED73C84E09B899E3AE1C9F58E4">
    <w:name w:val="CBF3C2ED73C84E09B899E3AE1C9F58E4"/>
  </w:style>
  <w:style w:type="paragraph" w:customStyle="1" w:styleId="37E59A30715E4CA6AEF2A9404165899C">
    <w:name w:val="37E59A30715E4CA6AEF2A9404165899C"/>
  </w:style>
  <w:style w:type="paragraph" w:customStyle="1" w:styleId="7E76725C17C94D55B248ACA79C6B4759">
    <w:name w:val="7E76725C17C94D55B248ACA79C6B4759"/>
  </w:style>
  <w:style w:type="paragraph" w:customStyle="1" w:styleId="4D2EB3D41FCB4BE08F3F2222A6649DBD">
    <w:name w:val="4D2EB3D41FCB4BE08F3F2222A6649DBD"/>
  </w:style>
  <w:style w:type="paragraph" w:customStyle="1" w:styleId="177EA45A93F049B58741913AB1209174">
    <w:name w:val="177EA45A93F049B58741913AB1209174"/>
  </w:style>
  <w:style w:type="paragraph" w:customStyle="1" w:styleId="062EFC6F12444CC4A73E82265BF89ACA">
    <w:name w:val="062EFC6F12444CC4A73E82265BF89ACA"/>
  </w:style>
  <w:style w:type="paragraph" w:customStyle="1" w:styleId="28EF407C52EC4C76B498D2D9D2F806FF">
    <w:name w:val="28EF407C52EC4C76B498D2D9D2F806FF"/>
  </w:style>
  <w:style w:type="paragraph" w:customStyle="1" w:styleId="86FBB879771C4160893CBA3FA4077596">
    <w:name w:val="86FBB879771C4160893CBA3FA4077596"/>
  </w:style>
  <w:style w:type="paragraph" w:customStyle="1" w:styleId="74895E319BA547CC817A47196B6CE6EE">
    <w:name w:val="74895E319BA547CC817A47196B6CE6EE"/>
  </w:style>
  <w:style w:type="paragraph" w:customStyle="1" w:styleId="839901F648B543EBACFB6E5D9008B9FF">
    <w:name w:val="839901F648B543EBACFB6E5D9008B9FF"/>
  </w:style>
  <w:style w:type="paragraph" w:customStyle="1" w:styleId="08C73C1E13D64BEAB397BA3ED1E568C0">
    <w:name w:val="08C73C1E13D64BEAB397BA3ED1E568C0"/>
  </w:style>
  <w:style w:type="paragraph" w:customStyle="1" w:styleId="4F2D07F1B8754548ACE622F5555982D4">
    <w:name w:val="4F2D07F1B8754548ACE622F5555982D4"/>
  </w:style>
  <w:style w:type="paragraph" w:customStyle="1" w:styleId="0391686FED49410D87E62C926869F7F6">
    <w:name w:val="0391686FED49410D87E62C926869F7F6"/>
  </w:style>
  <w:style w:type="paragraph" w:customStyle="1" w:styleId="6FF0DB2364E24D8289B8957642D2A27A">
    <w:name w:val="6FF0DB2364E24D8289B8957642D2A27A"/>
  </w:style>
  <w:style w:type="paragraph" w:customStyle="1" w:styleId="8D1C4528611B49379E02A95B824A1F80">
    <w:name w:val="8D1C4528611B49379E02A95B824A1F80"/>
  </w:style>
  <w:style w:type="paragraph" w:customStyle="1" w:styleId="EFA6B2D316CE4F7D89DAE7B21EBC396F">
    <w:name w:val="EFA6B2D316CE4F7D89DAE7B21EBC396F"/>
  </w:style>
  <w:style w:type="paragraph" w:customStyle="1" w:styleId="26613339B65E4017829B89311665D411">
    <w:name w:val="26613339B65E4017829B89311665D411"/>
  </w:style>
  <w:style w:type="paragraph" w:customStyle="1" w:styleId="0929B0BB69214FD58B71C419D6EFF8F3">
    <w:name w:val="0929B0BB69214FD58B71C419D6EFF8F3"/>
  </w:style>
  <w:style w:type="paragraph" w:customStyle="1" w:styleId="88CB6BBE04B34B8C801B73FEA88BFA97">
    <w:name w:val="88CB6BBE04B34B8C801B73FEA88BFA97"/>
  </w:style>
  <w:style w:type="paragraph" w:customStyle="1" w:styleId="7205AC4CFFC24D0BAB9A18926CC993B9">
    <w:name w:val="7205AC4CFFC24D0BAB9A18926CC993B9"/>
  </w:style>
  <w:style w:type="paragraph" w:customStyle="1" w:styleId="7E2763F445F04363B8515C855398A562">
    <w:name w:val="7E2763F445F04363B8515C855398A562"/>
  </w:style>
  <w:style w:type="paragraph" w:customStyle="1" w:styleId="57D0FAD5EF494B38B3F8071B9CE630B6">
    <w:name w:val="57D0FAD5EF494B38B3F8071B9CE630B6"/>
  </w:style>
  <w:style w:type="paragraph" w:customStyle="1" w:styleId="1B93CFA7FF4F42DD8C0C0179CE7A80EA">
    <w:name w:val="1B93CFA7FF4F42DD8C0C0179CE7A80EA"/>
  </w:style>
  <w:style w:type="paragraph" w:customStyle="1" w:styleId="A2B21E93C6C64F1BA9152495015AEB7C">
    <w:name w:val="A2B21E93C6C64F1BA9152495015AEB7C"/>
  </w:style>
  <w:style w:type="paragraph" w:customStyle="1" w:styleId="BD13EA115A284327A4FECFB5657CDE23">
    <w:name w:val="BD13EA115A284327A4FECFB5657CDE23"/>
  </w:style>
  <w:style w:type="paragraph" w:customStyle="1" w:styleId="7DFF78D2EFCD4793A930359A69F07664">
    <w:name w:val="7DFF78D2EFCD4793A930359A69F07664"/>
  </w:style>
  <w:style w:type="paragraph" w:customStyle="1" w:styleId="37FAD925F63F428E94D63D429DC2B656">
    <w:name w:val="37FAD925F63F428E94D63D429DC2B656"/>
  </w:style>
  <w:style w:type="paragraph" w:customStyle="1" w:styleId="11EF830047564B1EAFA0E05A4B61FA29">
    <w:name w:val="11EF830047564B1EAFA0E05A4B61FA29"/>
  </w:style>
  <w:style w:type="paragraph" w:customStyle="1" w:styleId="A927F326C9CF47069A4A11998640150B">
    <w:name w:val="A927F326C9CF47069A4A11998640150B"/>
  </w:style>
  <w:style w:type="paragraph" w:customStyle="1" w:styleId="AF89945078D1402A98B95DFFDBBF977D">
    <w:name w:val="AF89945078D1402A98B95DFFDBBF977D"/>
  </w:style>
  <w:style w:type="paragraph" w:customStyle="1" w:styleId="77B4E1DCB6CB45EA832E39925C16A4A8">
    <w:name w:val="77B4E1DCB6CB45EA832E39925C16A4A8"/>
  </w:style>
  <w:style w:type="paragraph" w:customStyle="1" w:styleId="2ECF3706C867452199060DA4C169C6F9">
    <w:name w:val="2ECF3706C867452199060DA4C169C6F9"/>
  </w:style>
  <w:style w:type="paragraph" w:customStyle="1" w:styleId="D01130187F934DE992A00DD7C83507C9">
    <w:name w:val="D01130187F934DE992A00DD7C83507C9"/>
  </w:style>
  <w:style w:type="paragraph" w:customStyle="1" w:styleId="D15FE4681EB34B24A8CA8F17CB02F09F">
    <w:name w:val="D15FE4681EB34B24A8CA8F17CB02F09F"/>
  </w:style>
  <w:style w:type="paragraph" w:customStyle="1" w:styleId="3A42B0FF612848E6A4C3E46B52B47D1B">
    <w:name w:val="3A42B0FF612848E6A4C3E46B52B47D1B"/>
  </w:style>
  <w:style w:type="paragraph" w:customStyle="1" w:styleId="B63C4DE7FFB34D48B786E43808B6AA7C">
    <w:name w:val="B63C4DE7FFB34D48B786E43808B6AA7C"/>
  </w:style>
  <w:style w:type="paragraph" w:customStyle="1" w:styleId="104AC27FB8F54EC7863B880D26012CAB">
    <w:name w:val="104AC27FB8F54EC7863B880D26012CAB"/>
  </w:style>
  <w:style w:type="paragraph" w:customStyle="1" w:styleId="A63F323EB98C49F9B16FD13526BBB414">
    <w:name w:val="A63F323EB98C49F9B16FD13526BBB414"/>
  </w:style>
  <w:style w:type="paragraph" w:customStyle="1" w:styleId="335F0B9257CB4462881B73BCDE523982">
    <w:name w:val="335F0B9257CB4462881B73BCDE523982"/>
  </w:style>
  <w:style w:type="paragraph" w:customStyle="1" w:styleId="CB5A0A69584A40899B933C730367C521">
    <w:name w:val="CB5A0A69584A40899B933C730367C521"/>
  </w:style>
  <w:style w:type="paragraph" w:customStyle="1" w:styleId="8D93FC34D0094C6691625E9450832F16">
    <w:name w:val="8D93FC34D0094C6691625E9450832F16"/>
  </w:style>
  <w:style w:type="paragraph" w:customStyle="1" w:styleId="0655084A9BF54B7FAB856A2F5D95E2AD">
    <w:name w:val="0655084A9BF54B7FAB856A2F5D95E2AD"/>
  </w:style>
  <w:style w:type="paragraph" w:customStyle="1" w:styleId="6227F0AA44694AD99276D08058BA0DA5">
    <w:name w:val="6227F0AA44694AD99276D08058BA0DA5"/>
  </w:style>
  <w:style w:type="paragraph" w:customStyle="1" w:styleId="B82CB12298A2487988E59A3E89F80153">
    <w:name w:val="B82CB12298A2487988E59A3E89F80153"/>
  </w:style>
  <w:style w:type="paragraph" w:customStyle="1" w:styleId="CF1484DBDD254DBBBCB00968F65A9E69">
    <w:name w:val="CF1484DBDD254DBBBCB00968F65A9E69"/>
  </w:style>
  <w:style w:type="paragraph" w:customStyle="1" w:styleId="DC7B025E85734DC39B6C64823DD1F38B">
    <w:name w:val="DC7B025E85734DC39B6C64823DD1F38B"/>
  </w:style>
  <w:style w:type="paragraph" w:customStyle="1" w:styleId="A3E5419B35E24DB294F71FD95E546AB0">
    <w:name w:val="A3E5419B35E24DB294F71FD95E546AB0"/>
  </w:style>
  <w:style w:type="paragraph" w:customStyle="1" w:styleId="5366F421A82B4B7A8DB7066C86B21F7D">
    <w:name w:val="5366F421A82B4B7A8DB7066C86B21F7D"/>
  </w:style>
  <w:style w:type="paragraph" w:customStyle="1" w:styleId="A44F4E85E04B4F168557DB915E99D518">
    <w:name w:val="A44F4E85E04B4F168557DB915E99D518"/>
  </w:style>
  <w:style w:type="paragraph" w:customStyle="1" w:styleId="6A66591685EB46DA8ED112F464983C58">
    <w:name w:val="6A66591685EB46DA8ED112F464983C58"/>
  </w:style>
  <w:style w:type="paragraph" w:customStyle="1" w:styleId="6E306C8F3BE448BC846F64C7D067BCEB">
    <w:name w:val="6E306C8F3BE448BC846F64C7D067BCEB"/>
  </w:style>
  <w:style w:type="paragraph" w:customStyle="1" w:styleId="B3068E4B79044DC19C0B89DF5587F419">
    <w:name w:val="B3068E4B79044DC19C0B89DF5587F419"/>
  </w:style>
  <w:style w:type="paragraph" w:customStyle="1" w:styleId="04D914B0DFD040E498A06176AB356C16">
    <w:name w:val="04D914B0DFD040E498A06176AB356C16"/>
  </w:style>
  <w:style w:type="paragraph" w:customStyle="1" w:styleId="772C26DE02C0477CADA73E6AE081C77D">
    <w:name w:val="772C26DE02C0477CADA73E6AE081C77D"/>
  </w:style>
  <w:style w:type="paragraph" w:customStyle="1" w:styleId="B6FC2BE773D24FD886EE736A9E718366">
    <w:name w:val="B6FC2BE773D24FD886EE736A9E718366"/>
  </w:style>
  <w:style w:type="paragraph" w:customStyle="1" w:styleId="079E706AA38D4BA9A13BD5CC558DF7B7">
    <w:name w:val="079E706AA38D4BA9A13BD5CC558DF7B7"/>
  </w:style>
  <w:style w:type="paragraph" w:customStyle="1" w:styleId="39916EB2C39749A1A62633205A472630">
    <w:name w:val="39916EB2C39749A1A62633205A472630"/>
  </w:style>
  <w:style w:type="paragraph" w:customStyle="1" w:styleId="BFB0A0BE3FD944759A1076AF14FB25ED">
    <w:name w:val="BFB0A0BE3FD944759A1076AF14FB25ED"/>
  </w:style>
  <w:style w:type="paragraph" w:customStyle="1" w:styleId="CE535E19858A4806B2823ADC04E9F030">
    <w:name w:val="CE535E19858A4806B2823ADC04E9F030"/>
  </w:style>
  <w:style w:type="paragraph" w:customStyle="1" w:styleId="71F711BB218E46858B32225B4268F226">
    <w:name w:val="71F711BB218E46858B32225B4268F226"/>
  </w:style>
  <w:style w:type="paragraph" w:customStyle="1" w:styleId="AC5EEACFC7FC4AF1BF5F27AE95E903AB">
    <w:name w:val="AC5EEACFC7FC4AF1BF5F27AE95E903AB"/>
  </w:style>
  <w:style w:type="paragraph" w:customStyle="1" w:styleId="104CBDD65BF549EA99910163597E4BC6">
    <w:name w:val="104CBDD65BF549EA99910163597E4BC6"/>
  </w:style>
  <w:style w:type="paragraph" w:customStyle="1" w:styleId="BA100804A4404F97A547C68E700359AB">
    <w:name w:val="BA100804A4404F97A547C68E700359AB"/>
  </w:style>
  <w:style w:type="paragraph" w:customStyle="1" w:styleId="9CA0F16524BB476AA6C899E160398ED5">
    <w:name w:val="9CA0F16524BB476AA6C899E160398ED5"/>
  </w:style>
  <w:style w:type="paragraph" w:customStyle="1" w:styleId="CED38198AB014C1D862762D2BCE2D1EA">
    <w:name w:val="CED38198AB014C1D862762D2BCE2D1EA"/>
  </w:style>
  <w:style w:type="paragraph" w:customStyle="1" w:styleId="6F72D2FB56084330A2C7179AC7EF61A1">
    <w:name w:val="6F72D2FB56084330A2C7179AC7EF61A1"/>
  </w:style>
  <w:style w:type="paragraph" w:customStyle="1" w:styleId="BA80176AD78B43959B1BAADFE8739883">
    <w:name w:val="BA80176AD78B43959B1BAADFE8739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Kalina</cp:lastModifiedBy>
  <cp:revision>3</cp:revision>
  <dcterms:created xsi:type="dcterms:W3CDTF">2016-10-17T11:14:00Z</dcterms:created>
  <dcterms:modified xsi:type="dcterms:W3CDTF">2016-10-17T11:31:00Z</dcterms:modified>
  <cp:version/>
</cp:coreProperties>
</file>